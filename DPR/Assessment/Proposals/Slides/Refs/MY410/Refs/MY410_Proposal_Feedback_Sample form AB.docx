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B4207" w14:textId="77777777" w:rsidR="008F54EB" w:rsidRPr="005229EF" w:rsidRDefault="008F54EB">
      <w:pPr>
        <w:pStyle w:val="Title"/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 xml:space="preserve">LONDON SCHOOL OF ECONOMICS: DEPARTMENT OF </w:t>
      </w:r>
      <w:r w:rsidR="002648F1" w:rsidRPr="005229EF">
        <w:rPr>
          <w:rFonts w:ascii="Arial" w:hAnsi="Arial" w:cs="Arial"/>
          <w:sz w:val="21"/>
          <w:szCs w:val="21"/>
        </w:rPr>
        <w:t>METHODOLOGY</w:t>
      </w:r>
    </w:p>
    <w:p w14:paraId="45F0C70E" w14:textId="61C4B40F" w:rsidR="008F54EB" w:rsidRPr="005229EF" w:rsidRDefault="00FD6FA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 xml:space="preserve">SAMPLE FEEDBACK FORM FOR </w:t>
      </w:r>
      <w:r w:rsidR="00295973" w:rsidRPr="005229EF">
        <w:rPr>
          <w:rFonts w:ascii="Arial" w:hAnsi="Arial" w:cs="Arial"/>
          <w:sz w:val="21"/>
          <w:szCs w:val="21"/>
        </w:rPr>
        <w:t xml:space="preserve">MY410 </w:t>
      </w:r>
      <w:r w:rsidRPr="005229EF">
        <w:rPr>
          <w:rFonts w:ascii="Arial" w:hAnsi="Arial" w:cs="Arial"/>
          <w:sz w:val="21"/>
          <w:szCs w:val="21"/>
        </w:rPr>
        <w:t>RESEARCH</w:t>
      </w:r>
      <w:r w:rsidR="00CA2A74" w:rsidRPr="005229EF">
        <w:rPr>
          <w:rFonts w:ascii="Arial" w:hAnsi="Arial" w:cs="Arial"/>
          <w:sz w:val="21"/>
          <w:szCs w:val="21"/>
        </w:rPr>
        <w:t xml:space="preserve"> PROPOSALS</w:t>
      </w:r>
    </w:p>
    <w:p w14:paraId="41114CFC" w14:textId="77777777" w:rsidR="008F54EB" w:rsidRPr="005229EF" w:rsidRDefault="008F54EB">
      <w:pPr>
        <w:rPr>
          <w:rFonts w:ascii="Arial" w:hAnsi="Arial" w:cs="Arial"/>
          <w:sz w:val="21"/>
          <w:szCs w:val="21"/>
        </w:rPr>
      </w:pPr>
    </w:p>
    <w:p w14:paraId="4FC344C6" w14:textId="77777777" w:rsidR="00FB3FB0" w:rsidRPr="005229EF" w:rsidRDefault="00E95985" w:rsidP="00FB3FB0">
      <w:pPr>
        <w:pStyle w:val="Heading1"/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>CANDIDATE</w:t>
      </w:r>
      <w:r w:rsidR="002648F1" w:rsidRPr="005229EF">
        <w:rPr>
          <w:rFonts w:ascii="Arial" w:hAnsi="Arial" w:cs="Arial"/>
          <w:sz w:val="21"/>
          <w:szCs w:val="21"/>
        </w:rPr>
        <w:t xml:space="preserve"> </w:t>
      </w:r>
      <w:proofErr w:type="gramStart"/>
      <w:r w:rsidR="002648F1" w:rsidRPr="005229EF">
        <w:rPr>
          <w:rFonts w:ascii="Arial" w:hAnsi="Arial" w:cs="Arial"/>
          <w:sz w:val="21"/>
          <w:szCs w:val="21"/>
        </w:rPr>
        <w:t>NUMBER</w:t>
      </w:r>
      <w:r w:rsidR="00C97663" w:rsidRPr="005229EF">
        <w:rPr>
          <w:rFonts w:ascii="Arial" w:hAnsi="Arial" w:cs="Arial"/>
          <w:sz w:val="21"/>
          <w:szCs w:val="21"/>
        </w:rPr>
        <w:t>:</w:t>
      </w:r>
      <w:r w:rsidR="007F3E15" w:rsidRPr="005229EF">
        <w:rPr>
          <w:rFonts w:ascii="Arial" w:hAnsi="Arial" w:cs="Arial"/>
          <w:sz w:val="21"/>
          <w:szCs w:val="21"/>
        </w:rPr>
        <w:t>_</w:t>
      </w:r>
      <w:proofErr w:type="gramEnd"/>
      <w:r w:rsidR="007F3E15" w:rsidRPr="005229EF">
        <w:rPr>
          <w:rFonts w:ascii="Arial" w:hAnsi="Arial" w:cs="Arial"/>
          <w:sz w:val="21"/>
          <w:szCs w:val="21"/>
        </w:rPr>
        <w:t>__________________________</w:t>
      </w:r>
      <w:r w:rsidR="00C97663" w:rsidRPr="005229EF">
        <w:rPr>
          <w:rFonts w:ascii="Arial" w:hAnsi="Arial" w:cs="Arial"/>
          <w:sz w:val="21"/>
          <w:szCs w:val="21"/>
        </w:rPr>
        <w:t xml:space="preserve"> </w:t>
      </w:r>
    </w:p>
    <w:p w14:paraId="113248FB" w14:textId="77777777" w:rsidR="00F03FBA" w:rsidRPr="005229EF" w:rsidRDefault="00F03FBA" w:rsidP="00F03FBA">
      <w:pPr>
        <w:rPr>
          <w:rFonts w:ascii="Arial" w:hAnsi="Arial" w:cs="Arial"/>
          <w:sz w:val="21"/>
          <w:szCs w:val="21"/>
        </w:rPr>
      </w:pPr>
    </w:p>
    <w:p w14:paraId="512691FC" w14:textId="77777777" w:rsidR="009019F5" w:rsidRPr="005229EF" w:rsidRDefault="009019F5" w:rsidP="009019F5">
      <w:pPr>
        <w:rPr>
          <w:rFonts w:ascii="Arial" w:hAnsi="Arial" w:cs="Arial"/>
          <w:sz w:val="21"/>
          <w:szCs w:val="21"/>
        </w:rPr>
      </w:pPr>
    </w:p>
    <w:p w14:paraId="21F1E501" w14:textId="77777777" w:rsidR="00FD6FAF" w:rsidRPr="005229EF" w:rsidRDefault="00FD6FAF" w:rsidP="00FD6FA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 xml:space="preserve">LITERATURE REVIEW </w:t>
      </w:r>
    </w:p>
    <w:p w14:paraId="57EB1088" w14:textId="77777777" w:rsidR="00FD6FAF" w:rsidRPr="005229EF" w:rsidRDefault="00FD6FAF" w:rsidP="00FD6FAF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1"/>
          <w:szCs w:val="21"/>
        </w:rPr>
      </w:pPr>
      <w:r w:rsidRPr="005229EF">
        <w:rPr>
          <w:rFonts w:ascii="Arial" w:hAnsi="Arial" w:cs="Arial"/>
          <w:bCs/>
          <w:sz w:val="21"/>
          <w:szCs w:val="21"/>
        </w:rPr>
        <w:t xml:space="preserve">The literature review sets the relevant context and motivates the research question. </w:t>
      </w:r>
    </w:p>
    <w:p w14:paraId="6FE621F2" w14:textId="6BAE3BEB" w:rsidR="00FD6FAF" w:rsidRPr="005229EF" w:rsidRDefault="00FD6FAF" w:rsidP="00FD6FAF">
      <w:pPr>
        <w:ind w:left="1080"/>
        <w:rPr>
          <w:rFonts w:ascii="Arial" w:hAnsi="Arial" w:cs="Arial"/>
          <w:sz w:val="21"/>
          <w:szCs w:val="21"/>
        </w:rPr>
      </w:pPr>
      <w:proofErr w:type="gramStart"/>
      <w:r w:rsidRPr="005229EF">
        <w:rPr>
          <w:rFonts w:ascii="Arial" w:hAnsi="Arial" w:cs="Arial"/>
          <w:sz w:val="21"/>
          <w:szCs w:val="21"/>
        </w:rPr>
        <w:t>Unsatisfactory  □</w:t>
      </w:r>
      <w:proofErr w:type="gramEnd"/>
      <w:r w:rsidRPr="005229EF">
        <w:rPr>
          <w:rFonts w:ascii="Arial" w:hAnsi="Arial" w:cs="Arial"/>
          <w:sz w:val="21"/>
          <w:szCs w:val="21"/>
        </w:rPr>
        <w:t xml:space="preserve">         Fair   □        Good    □         Excellent  □</w:t>
      </w:r>
    </w:p>
    <w:p w14:paraId="210EFAD3" w14:textId="56B92DA5" w:rsidR="000E7E0D" w:rsidRPr="005229EF" w:rsidRDefault="000E7E0D" w:rsidP="000E7E0D">
      <w:pPr>
        <w:rPr>
          <w:rFonts w:ascii="Arial" w:hAnsi="Arial" w:cs="Arial"/>
          <w:sz w:val="21"/>
          <w:szCs w:val="21"/>
        </w:rPr>
      </w:pPr>
    </w:p>
    <w:p w14:paraId="319E23CD" w14:textId="77777777" w:rsidR="000871C1" w:rsidRPr="000871C1" w:rsidRDefault="000871C1" w:rsidP="000871C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1"/>
        </w:rPr>
      </w:pPr>
      <w:r w:rsidRPr="000871C1">
        <w:rPr>
          <w:rFonts w:ascii="Arial" w:hAnsi="Arial" w:cs="Arial"/>
          <w:b/>
          <w:bCs/>
          <w:sz w:val="20"/>
          <w:szCs w:val="21"/>
        </w:rPr>
        <w:t xml:space="preserve">Does it set the scene, does it tell us why this topic is important, and does it show us that the RQ builds on existing research? </w:t>
      </w:r>
    </w:p>
    <w:p w14:paraId="274D3AC9" w14:textId="77777777" w:rsidR="000871C1" w:rsidRPr="005229EF" w:rsidRDefault="000871C1" w:rsidP="000871C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>Here, we are looking back to week 4 of the course</w:t>
      </w:r>
    </w:p>
    <w:p w14:paraId="76A0D2DD" w14:textId="1E84F8C3" w:rsidR="000E7E0D" w:rsidRPr="005229EF" w:rsidRDefault="000E7E0D" w:rsidP="000E7E0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>A good literature review should:</w:t>
      </w:r>
    </w:p>
    <w:p w14:paraId="6E48261B" w14:textId="762893E3" w:rsidR="000E7E0D" w:rsidRPr="005229EF" w:rsidRDefault="000E7E0D" w:rsidP="000E7E0D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 xml:space="preserve">Set out what is already known in the field </w:t>
      </w:r>
    </w:p>
    <w:p w14:paraId="0DBE544B" w14:textId="682C347F" w:rsidR="000E7E0D" w:rsidRPr="005229EF" w:rsidRDefault="000E7E0D" w:rsidP="000E7E0D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 xml:space="preserve">Identify a puzzle or gap, where this new study can contribute new knowledge. </w:t>
      </w:r>
    </w:p>
    <w:p w14:paraId="02E6ECB8" w14:textId="6C92A5DF" w:rsidR="005F2032" w:rsidRPr="005229EF" w:rsidRDefault="000871C1" w:rsidP="005F2032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>Helps to establish n</w:t>
      </w:r>
      <w:r w:rsidR="005F2032" w:rsidRPr="005229EF">
        <w:rPr>
          <w:rFonts w:ascii="Arial" w:hAnsi="Arial" w:cs="Arial"/>
          <w:sz w:val="20"/>
          <w:szCs w:val="21"/>
        </w:rPr>
        <w:t>ovelty - helping to make the case for how this piece of research adds something to our body of knowledge</w:t>
      </w:r>
    </w:p>
    <w:p w14:paraId="1BE388EC" w14:textId="72565084" w:rsidR="005F2032" w:rsidRPr="005229EF" w:rsidRDefault="000871C1" w:rsidP="005F2032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>Helps to establish c</w:t>
      </w:r>
      <w:r w:rsidR="005F2032" w:rsidRPr="005229EF">
        <w:rPr>
          <w:rFonts w:ascii="Arial" w:hAnsi="Arial" w:cs="Arial"/>
          <w:sz w:val="20"/>
          <w:szCs w:val="21"/>
        </w:rPr>
        <w:t xml:space="preserve">onsequentiality – showing that it tells us something important. </w:t>
      </w:r>
    </w:p>
    <w:p w14:paraId="714829A6" w14:textId="5EC6E301" w:rsidR="000871C1" w:rsidRPr="005229EF" w:rsidRDefault="000E7E0D" w:rsidP="000871C1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 xml:space="preserve">A good literature review evaluates every element in relation to a developing argument: it needs a “so what?” – what does this say in relation to the issues raised at the beginning, or to your research questions? </w:t>
      </w:r>
      <w:r w:rsidR="000871C1" w:rsidRPr="005229EF">
        <w:rPr>
          <w:rFonts w:ascii="Arial" w:hAnsi="Arial" w:cs="Arial"/>
          <w:sz w:val="20"/>
          <w:szCs w:val="21"/>
        </w:rPr>
        <w:t xml:space="preserve">Different from your Annotated Bibliography – not discussing papers one by </w:t>
      </w:r>
      <w:proofErr w:type="gramStart"/>
      <w:r w:rsidR="000871C1" w:rsidRPr="005229EF">
        <w:rPr>
          <w:rFonts w:ascii="Arial" w:hAnsi="Arial" w:cs="Arial"/>
          <w:sz w:val="20"/>
          <w:szCs w:val="21"/>
        </w:rPr>
        <w:t>one, but</w:t>
      </w:r>
      <w:proofErr w:type="gramEnd"/>
      <w:r w:rsidR="000871C1" w:rsidRPr="005229EF">
        <w:rPr>
          <w:rFonts w:ascii="Arial" w:hAnsi="Arial" w:cs="Arial"/>
          <w:sz w:val="20"/>
          <w:szCs w:val="21"/>
        </w:rPr>
        <w:t xml:space="preserve"> weaving them together in a way that relates to your argument.</w:t>
      </w:r>
    </w:p>
    <w:p w14:paraId="2C193949" w14:textId="77777777" w:rsidR="00FD6FAF" w:rsidRPr="005229EF" w:rsidRDefault="00FD6FAF" w:rsidP="00FD6FAF">
      <w:pPr>
        <w:ind w:left="1080"/>
        <w:rPr>
          <w:rFonts w:ascii="Arial" w:hAnsi="Arial" w:cs="Arial"/>
          <w:sz w:val="21"/>
          <w:szCs w:val="21"/>
        </w:rPr>
      </w:pPr>
    </w:p>
    <w:p w14:paraId="5D452A64" w14:textId="514ECEDF" w:rsidR="007F3E15" w:rsidRPr="005229EF" w:rsidRDefault="009019F5" w:rsidP="00FD6FA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>RESEARCH QUESTION:</w:t>
      </w:r>
    </w:p>
    <w:p w14:paraId="41781BD7" w14:textId="3E3F951B" w:rsidR="009019F5" w:rsidRPr="005229EF" w:rsidRDefault="00A25988" w:rsidP="007F3E15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>The r</w:t>
      </w:r>
      <w:r w:rsidR="009019F5" w:rsidRPr="005229EF">
        <w:rPr>
          <w:rFonts w:ascii="Arial" w:hAnsi="Arial" w:cs="Arial"/>
          <w:sz w:val="21"/>
          <w:szCs w:val="21"/>
        </w:rPr>
        <w:t>esearch question</w:t>
      </w:r>
      <w:r w:rsidR="00A71816" w:rsidRPr="005229EF">
        <w:rPr>
          <w:rFonts w:ascii="Arial" w:hAnsi="Arial" w:cs="Arial"/>
          <w:sz w:val="21"/>
          <w:szCs w:val="21"/>
        </w:rPr>
        <w:t xml:space="preserve"> is sufficiently </w:t>
      </w:r>
      <w:r w:rsidR="00FD6FAF" w:rsidRPr="005229EF">
        <w:rPr>
          <w:rFonts w:ascii="Arial" w:hAnsi="Arial" w:cs="Arial"/>
          <w:sz w:val="21"/>
          <w:szCs w:val="21"/>
        </w:rPr>
        <w:t xml:space="preserve">focused and tractable </w:t>
      </w:r>
      <w:r w:rsidR="00A71816" w:rsidRPr="005229EF">
        <w:rPr>
          <w:rFonts w:ascii="Arial" w:hAnsi="Arial" w:cs="Arial"/>
          <w:sz w:val="21"/>
          <w:szCs w:val="21"/>
        </w:rPr>
        <w:t>for a feasible MSc Dissertation.</w:t>
      </w:r>
    </w:p>
    <w:p w14:paraId="37D0D4F5" w14:textId="77777777" w:rsidR="00A25988" w:rsidRPr="005229EF" w:rsidRDefault="007F3E15" w:rsidP="007F3E15">
      <w:pPr>
        <w:ind w:left="1080"/>
        <w:rPr>
          <w:rFonts w:ascii="Arial" w:hAnsi="Arial" w:cs="Arial"/>
          <w:sz w:val="21"/>
          <w:szCs w:val="21"/>
        </w:rPr>
      </w:pPr>
      <w:proofErr w:type="gramStart"/>
      <w:r w:rsidRPr="005229EF">
        <w:rPr>
          <w:rFonts w:ascii="Arial" w:hAnsi="Arial" w:cs="Arial"/>
          <w:sz w:val="21"/>
          <w:szCs w:val="21"/>
        </w:rPr>
        <w:t>Unsatisfactory  □</w:t>
      </w:r>
      <w:proofErr w:type="gramEnd"/>
      <w:r w:rsidRPr="005229EF">
        <w:rPr>
          <w:rFonts w:ascii="Arial" w:hAnsi="Arial" w:cs="Arial"/>
          <w:sz w:val="21"/>
          <w:szCs w:val="21"/>
        </w:rPr>
        <w:t xml:space="preserve">        Fair   □     </w:t>
      </w:r>
      <w:r w:rsidR="007E488D" w:rsidRPr="005229EF">
        <w:rPr>
          <w:rFonts w:ascii="Arial" w:hAnsi="Arial" w:cs="Arial"/>
          <w:sz w:val="21"/>
          <w:szCs w:val="21"/>
        </w:rPr>
        <w:t xml:space="preserve">   </w:t>
      </w:r>
      <w:r w:rsidRPr="005229EF">
        <w:rPr>
          <w:rFonts w:ascii="Arial" w:hAnsi="Arial" w:cs="Arial"/>
          <w:sz w:val="21"/>
          <w:szCs w:val="21"/>
        </w:rPr>
        <w:t xml:space="preserve"> Good    □         Excellent  □</w:t>
      </w:r>
    </w:p>
    <w:p w14:paraId="0173A661" w14:textId="67E68511" w:rsidR="007F3E15" w:rsidRPr="005229EF" w:rsidRDefault="007F3E15" w:rsidP="009019F5">
      <w:pPr>
        <w:rPr>
          <w:rFonts w:ascii="Arial" w:hAnsi="Arial" w:cs="Arial"/>
          <w:sz w:val="21"/>
          <w:szCs w:val="21"/>
        </w:rPr>
      </w:pPr>
    </w:p>
    <w:p w14:paraId="45E0E91C" w14:textId="77777777" w:rsidR="000871C1" w:rsidRPr="000871C1" w:rsidRDefault="000871C1" w:rsidP="000871C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1"/>
        </w:rPr>
      </w:pPr>
      <w:r w:rsidRPr="000871C1">
        <w:rPr>
          <w:rFonts w:ascii="Arial" w:hAnsi="Arial" w:cs="Arial"/>
          <w:b/>
          <w:bCs/>
          <w:sz w:val="20"/>
          <w:szCs w:val="21"/>
        </w:rPr>
        <w:t>We are looking for clearly stated, meaningful, interesting and answerable research questions</w:t>
      </w:r>
    </w:p>
    <w:p w14:paraId="605BA924" w14:textId="77777777" w:rsidR="000871C1" w:rsidRPr="000871C1" w:rsidRDefault="000871C1" w:rsidP="000871C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1"/>
        </w:rPr>
      </w:pPr>
      <w:r w:rsidRPr="000871C1">
        <w:rPr>
          <w:rFonts w:ascii="Arial" w:hAnsi="Arial" w:cs="Arial"/>
          <w:b/>
          <w:bCs/>
          <w:sz w:val="20"/>
          <w:szCs w:val="21"/>
        </w:rPr>
        <w:t>The research questions should be motivated by the review of relevant literature.</w:t>
      </w:r>
    </w:p>
    <w:p w14:paraId="118BD883" w14:textId="5BD3AE7B" w:rsidR="005F2032" w:rsidRPr="005229EF" w:rsidRDefault="005F2032" w:rsidP="005F2032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0"/>
          <w:szCs w:val="21"/>
        </w:rPr>
        <w:t>Here you can look right back to lectures 1 and 2</w:t>
      </w:r>
    </w:p>
    <w:p w14:paraId="53FABCA0" w14:textId="2E4DE674" w:rsidR="005F2032" w:rsidRPr="005229EF" w:rsidRDefault="005F2032" w:rsidP="005F2032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0"/>
          <w:szCs w:val="21"/>
        </w:rPr>
        <w:t xml:space="preserve">The RQ is the hinge for your whole study </w:t>
      </w:r>
    </w:p>
    <w:p w14:paraId="7D8EB1C6" w14:textId="69FC74D8" w:rsidR="005F2032" w:rsidRPr="005229EF" w:rsidRDefault="005F2032" w:rsidP="005F2032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1"/>
        </w:rPr>
      </w:pPr>
      <w:r w:rsidRPr="005F2032">
        <w:rPr>
          <w:rFonts w:ascii="Arial" w:hAnsi="Arial" w:cs="Arial"/>
          <w:sz w:val="20"/>
          <w:szCs w:val="21"/>
        </w:rPr>
        <w:t>What makes a compelling project is one where the question is driving you forward. THEN you identify the appropriate methods to help you answer that. </w:t>
      </w:r>
    </w:p>
    <w:p w14:paraId="70FA38BE" w14:textId="151B7D34" w:rsidR="005F2032" w:rsidRPr="005229EF" w:rsidRDefault="005F2032" w:rsidP="006F47B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>As we’ve emphasised throughout this course, different methods are more or less appropriate for different types of questions, drawing on different types of theory</w:t>
      </w:r>
    </w:p>
    <w:p w14:paraId="27DE727C" w14:textId="6425C5C1" w:rsidR="005F2032" w:rsidRPr="005229EF" w:rsidRDefault="005F2032" w:rsidP="006F47B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>What’s key is that there is a good fit between theory, question and method.</w:t>
      </w:r>
    </w:p>
    <w:p w14:paraId="79F2730F" w14:textId="43322408" w:rsidR="005F2032" w:rsidRPr="005229EF" w:rsidRDefault="005F2032" w:rsidP="005F2032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0"/>
          <w:szCs w:val="21"/>
        </w:rPr>
        <w:t xml:space="preserve">Is it a good question? Is it answerable with evidence? Is it researchable within the constraints of a </w:t>
      </w:r>
      <w:proofErr w:type="gramStart"/>
      <w:r w:rsidRPr="005229EF">
        <w:rPr>
          <w:rFonts w:ascii="Arial" w:hAnsi="Arial" w:cs="Arial"/>
          <w:sz w:val="20"/>
          <w:szCs w:val="21"/>
        </w:rPr>
        <w:t>Masters</w:t>
      </w:r>
      <w:proofErr w:type="gramEnd"/>
      <w:r w:rsidRPr="005229EF">
        <w:rPr>
          <w:rFonts w:ascii="Arial" w:hAnsi="Arial" w:cs="Arial"/>
          <w:sz w:val="20"/>
          <w:szCs w:val="21"/>
        </w:rPr>
        <w:t xml:space="preserve"> dissertation?</w:t>
      </w:r>
    </w:p>
    <w:p w14:paraId="19342FD8" w14:textId="2866AB00" w:rsidR="00FD6FAF" w:rsidRPr="005229EF" w:rsidRDefault="00FD6FAF" w:rsidP="00FD6FAF">
      <w:pPr>
        <w:rPr>
          <w:rFonts w:ascii="Arial" w:hAnsi="Arial" w:cs="Arial"/>
          <w:sz w:val="21"/>
          <w:szCs w:val="21"/>
        </w:rPr>
      </w:pPr>
    </w:p>
    <w:p w14:paraId="4CC28FE2" w14:textId="4CB7D668" w:rsidR="00CE4CC2" w:rsidRPr="005229EF" w:rsidRDefault="00A25988" w:rsidP="00CE4CC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>EVIDENCE:</w:t>
      </w:r>
      <w:r w:rsidR="00CE4CC2" w:rsidRPr="005229EF">
        <w:rPr>
          <w:rFonts w:ascii="Arial" w:hAnsi="Arial" w:cs="Arial"/>
          <w:b/>
          <w:sz w:val="21"/>
          <w:szCs w:val="21"/>
        </w:rPr>
        <w:t xml:space="preserve">  </w:t>
      </w:r>
    </w:p>
    <w:p w14:paraId="5F16B73A" w14:textId="77777777" w:rsidR="00A25988" w:rsidRPr="005229EF" w:rsidRDefault="00A25988" w:rsidP="00CE4CC2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 xml:space="preserve">The proposal describes the type(s) of evidence which will be marshalled to address the research question.  </w:t>
      </w:r>
    </w:p>
    <w:p w14:paraId="0580277B" w14:textId="0601D333" w:rsidR="007F3E15" w:rsidRPr="005229EF" w:rsidRDefault="007F3E15" w:rsidP="00CE4CC2">
      <w:pPr>
        <w:ind w:left="1080"/>
        <w:rPr>
          <w:rFonts w:ascii="Arial" w:hAnsi="Arial" w:cs="Arial"/>
          <w:sz w:val="21"/>
          <w:szCs w:val="21"/>
        </w:rPr>
      </w:pPr>
      <w:proofErr w:type="gramStart"/>
      <w:r w:rsidRPr="005229EF">
        <w:rPr>
          <w:rFonts w:ascii="Arial" w:hAnsi="Arial" w:cs="Arial"/>
          <w:sz w:val="21"/>
          <w:szCs w:val="21"/>
        </w:rPr>
        <w:t>Unsatisfactory  □</w:t>
      </w:r>
      <w:proofErr w:type="gramEnd"/>
      <w:r w:rsidRPr="005229EF">
        <w:rPr>
          <w:rFonts w:ascii="Arial" w:hAnsi="Arial" w:cs="Arial"/>
          <w:sz w:val="21"/>
          <w:szCs w:val="21"/>
        </w:rPr>
        <w:t xml:space="preserve">         Fair   □    </w:t>
      </w:r>
      <w:r w:rsidR="007E488D" w:rsidRPr="005229EF">
        <w:rPr>
          <w:rFonts w:ascii="Arial" w:hAnsi="Arial" w:cs="Arial"/>
          <w:sz w:val="21"/>
          <w:szCs w:val="21"/>
        </w:rPr>
        <w:t xml:space="preserve">  </w:t>
      </w:r>
      <w:r w:rsidRPr="005229EF">
        <w:rPr>
          <w:rFonts w:ascii="Arial" w:hAnsi="Arial" w:cs="Arial"/>
          <w:sz w:val="21"/>
          <w:szCs w:val="21"/>
        </w:rPr>
        <w:t xml:space="preserve">  Good    □         Excellent  □</w:t>
      </w:r>
    </w:p>
    <w:p w14:paraId="26115B4C" w14:textId="02E831C7" w:rsidR="000E7E0D" w:rsidRPr="005229EF" w:rsidRDefault="000E7E0D" w:rsidP="000E7E0D">
      <w:pPr>
        <w:rPr>
          <w:rFonts w:ascii="Arial" w:hAnsi="Arial" w:cs="Arial"/>
          <w:sz w:val="21"/>
          <w:szCs w:val="21"/>
        </w:rPr>
      </w:pPr>
    </w:p>
    <w:p w14:paraId="70F419B2" w14:textId="77777777" w:rsidR="005229EF" w:rsidRPr="005229EF" w:rsidRDefault="005229EF" w:rsidP="005229E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1"/>
        </w:rPr>
      </w:pPr>
      <w:r w:rsidRPr="005229EF">
        <w:rPr>
          <w:rFonts w:ascii="Arial" w:hAnsi="Arial" w:cs="Arial"/>
          <w:b/>
          <w:bCs/>
          <w:sz w:val="20"/>
          <w:szCs w:val="21"/>
        </w:rPr>
        <w:t xml:space="preserve">Is </w:t>
      </w:r>
      <w:proofErr w:type="gramStart"/>
      <w:r w:rsidRPr="005229EF">
        <w:rPr>
          <w:rFonts w:ascii="Arial" w:hAnsi="Arial" w:cs="Arial"/>
          <w:b/>
          <w:bCs/>
          <w:sz w:val="20"/>
          <w:szCs w:val="21"/>
        </w:rPr>
        <w:t>it</w:t>
      </w:r>
      <w:proofErr w:type="gramEnd"/>
      <w:r w:rsidRPr="005229EF">
        <w:rPr>
          <w:rFonts w:ascii="Arial" w:hAnsi="Arial" w:cs="Arial"/>
          <w:b/>
          <w:bCs/>
          <w:sz w:val="20"/>
          <w:szCs w:val="21"/>
        </w:rPr>
        <w:t xml:space="preserve"> clear what types of evidence will be used, and how these will be selected? </w:t>
      </w:r>
    </w:p>
    <w:p w14:paraId="3BAE1770" w14:textId="3DCE8DA8" w:rsidR="005229EF" w:rsidRPr="005229EF" w:rsidRDefault="005229EF" w:rsidP="005229E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>Here we are getting more method specific, in terms of what you’d include (you can see this in the examples on Moodle – they’re all very different in what they include)</w:t>
      </w:r>
    </w:p>
    <w:p w14:paraId="7B679663" w14:textId="209CBC82" w:rsidR="00272E02" w:rsidRPr="00272E02" w:rsidRDefault="00272E02" w:rsidP="00272E0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 xml:space="preserve">No right or wrong types of evidence! </w:t>
      </w:r>
      <w:r w:rsidRPr="005229EF">
        <w:rPr>
          <w:rFonts w:ascii="Arial" w:hAnsi="Arial" w:cs="Arial"/>
          <w:b/>
          <w:bCs/>
          <w:sz w:val="20"/>
          <w:szCs w:val="21"/>
        </w:rPr>
        <w:t>What is key is that it is appropriate for answering the research question</w:t>
      </w:r>
    </w:p>
    <w:p w14:paraId="2DA35D3A" w14:textId="4D2BA77F" w:rsidR="00272E02" w:rsidRPr="006F47B6" w:rsidRDefault="005229EF" w:rsidP="00272E0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lastRenderedPageBreak/>
        <w:t xml:space="preserve">Data can be primary or secondary and qualitative or quantitative - so, this could include literature, interviews, surveys, secondary data, social media data, really any of the types of data we’ve discussed in this course (and beyond!). </w:t>
      </w:r>
      <w:r w:rsidRPr="006F47B6">
        <w:rPr>
          <w:rFonts w:ascii="Arial" w:hAnsi="Arial" w:cs="Arial"/>
          <w:b/>
          <w:bCs/>
          <w:sz w:val="20"/>
          <w:szCs w:val="21"/>
        </w:rPr>
        <w:t>You’ll be looking back to weeks 5-10 (and perhaps to your other courses and wider reading) to think about the best method and how to apply it</w:t>
      </w:r>
      <w:r w:rsidR="006F47B6">
        <w:rPr>
          <w:rFonts w:ascii="Arial" w:hAnsi="Arial" w:cs="Arial"/>
          <w:b/>
          <w:bCs/>
          <w:sz w:val="20"/>
          <w:szCs w:val="21"/>
        </w:rPr>
        <w:t xml:space="preserve">.  </w:t>
      </w:r>
    </w:p>
    <w:p w14:paraId="1A6E942A" w14:textId="77777777" w:rsidR="00291B5D" w:rsidRDefault="00291B5D" w:rsidP="00272E0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Things to think about here:</w:t>
      </w:r>
    </w:p>
    <w:p w14:paraId="11760154" w14:textId="12F6A041" w:rsidR="006F47B6" w:rsidRDefault="00272E02" w:rsidP="00291B5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What is the data you are going to draw upon? Are you using existing data or gathering this yourself? </w:t>
      </w:r>
    </w:p>
    <w:p w14:paraId="76908C4B" w14:textId="13D96B15" w:rsidR="006F47B6" w:rsidRPr="006F47B6" w:rsidRDefault="00272E02" w:rsidP="00291B5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1"/>
        </w:rPr>
      </w:pPr>
      <w:r w:rsidRPr="006F47B6">
        <w:rPr>
          <w:rFonts w:ascii="Arial" w:hAnsi="Arial" w:cs="Arial"/>
          <w:b/>
          <w:bCs/>
          <w:sz w:val="20"/>
          <w:szCs w:val="21"/>
        </w:rPr>
        <w:t>If you’re using existing data</w:t>
      </w:r>
      <w:r>
        <w:rPr>
          <w:rFonts w:ascii="Arial" w:hAnsi="Arial" w:cs="Arial"/>
          <w:sz w:val="20"/>
          <w:szCs w:val="21"/>
        </w:rPr>
        <w:t xml:space="preserve"> – what data is available? Where is this coming from? Are you using one or multiple sources of data? </w:t>
      </w:r>
    </w:p>
    <w:p w14:paraId="5B35D4B7" w14:textId="771DA989" w:rsidR="00272E02" w:rsidRDefault="008734AA" w:rsidP="00291B5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If it’s a systematic literature review or a discourse analysis – how are you going to select your documents</w:t>
      </w:r>
      <w:r w:rsidR="006F47B6">
        <w:rPr>
          <w:rFonts w:ascii="Arial" w:hAnsi="Arial" w:cs="Arial"/>
          <w:sz w:val="20"/>
          <w:szCs w:val="21"/>
        </w:rPr>
        <w:t>, or your images, or your social media posts, or whatever it is you going to analyse</w:t>
      </w:r>
      <w:r>
        <w:rPr>
          <w:rFonts w:ascii="Arial" w:hAnsi="Arial" w:cs="Arial"/>
          <w:sz w:val="20"/>
          <w:szCs w:val="21"/>
        </w:rPr>
        <w:t xml:space="preserve">? </w:t>
      </w:r>
    </w:p>
    <w:p w14:paraId="21C9D913" w14:textId="73424095" w:rsidR="00272E02" w:rsidRDefault="00272E02" w:rsidP="00291B5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1"/>
        </w:rPr>
      </w:pPr>
      <w:r w:rsidRPr="006F47B6">
        <w:rPr>
          <w:rFonts w:ascii="Arial" w:hAnsi="Arial" w:cs="Arial"/>
          <w:b/>
          <w:bCs/>
          <w:sz w:val="20"/>
          <w:szCs w:val="21"/>
        </w:rPr>
        <w:t>If you’re gathering your own</w:t>
      </w:r>
      <w:r>
        <w:rPr>
          <w:rFonts w:ascii="Arial" w:hAnsi="Arial" w:cs="Arial"/>
          <w:sz w:val="20"/>
          <w:szCs w:val="21"/>
        </w:rPr>
        <w:t xml:space="preserve"> – what methods are you using, what are you actually going to do - what’s your sampling strategy? </w:t>
      </w:r>
    </w:p>
    <w:p w14:paraId="4FB49574" w14:textId="546C6A2A" w:rsidR="006F47B6" w:rsidRPr="00272E02" w:rsidRDefault="006F47B6" w:rsidP="00291B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>What you discuss here will really depend on the approach you are taking</w:t>
      </w:r>
      <w:r w:rsidRPr="006F47B6">
        <w:rPr>
          <w:rFonts w:ascii="Arial" w:hAnsi="Arial" w:cs="Arial"/>
          <w:sz w:val="20"/>
          <w:szCs w:val="21"/>
        </w:rPr>
        <w:t>.</w:t>
      </w:r>
    </w:p>
    <w:p w14:paraId="20775361" w14:textId="77777777" w:rsidR="007F3E15" w:rsidRPr="005229EF" w:rsidRDefault="007F3E15" w:rsidP="007F3E15">
      <w:pPr>
        <w:ind w:left="720"/>
        <w:rPr>
          <w:rFonts w:ascii="Arial" w:hAnsi="Arial" w:cs="Arial"/>
          <w:sz w:val="21"/>
          <w:szCs w:val="21"/>
        </w:rPr>
      </w:pPr>
    </w:p>
    <w:p w14:paraId="1CC684D6" w14:textId="77777777" w:rsidR="00A25988" w:rsidRPr="005229EF" w:rsidRDefault="00A25988" w:rsidP="00BA5670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>The proposal shows that the proposed evidence can feasibly be collected in the timeframe available.</w:t>
      </w:r>
    </w:p>
    <w:p w14:paraId="06E2BBFE" w14:textId="77777777" w:rsidR="00A25988" w:rsidRPr="005229EF" w:rsidRDefault="007F3E15" w:rsidP="00BA5670">
      <w:pPr>
        <w:ind w:left="1080"/>
        <w:rPr>
          <w:rFonts w:ascii="Arial" w:hAnsi="Arial" w:cs="Arial"/>
          <w:sz w:val="21"/>
          <w:szCs w:val="21"/>
        </w:rPr>
      </w:pPr>
      <w:proofErr w:type="gramStart"/>
      <w:r w:rsidRPr="005229EF">
        <w:rPr>
          <w:rFonts w:ascii="Arial" w:hAnsi="Arial" w:cs="Arial"/>
          <w:sz w:val="21"/>
          <w:szCs w:val="21"/>
        </w:rPr>
        <w:t>Unsatisfactory  □</w:t>
      </w:r>
      <w:proofErr w:type="gramEnd"/>
      <w:r w:rsidRPr="005229EF">
        <w:rPr>
          <w:rFonts w:ascii="Arial" w:hAnsi="Arial" w:cs="Arial"/>
          <w:sz w:val="21"/>
          <w:szCs w:val="21"/>
        </w:rPr>
        <w:t xml:space="preserve">         Fair   □    </w:t>
      </w:r>
      <w:r w:rsidR="007E488D" w:rsidRPr="005229EF">
        <w:rPr>
          <w:rFonts w:ascii="Arial" w:hAnsi="Arial" w:cs="Arial"/>
          <w:sz w:val="21"/>
          <w:szCs w:val="21"/>
        </w:rPr>
        <w:t xml:space="preserve">  </w:t>
      </w:r>
      <w:r w:rsidRPr="005229EF">
        <w:rPr>
          <w:rFonts w:ascii="Arial" w:hAnsi="Arial" w:cs="Arial"/>
          <w:sz w:val="21"/>
          <w:szCs w:val="21"/>
        </w:rPr>
        <w:t xml:space="preserve">  Good    □         Excellent  □</w:t>
      </w:r>
    </w:p>
    <w:p w14:paraId="4352C63B" w14:textId="77777777" w:rsidR="007E488D" w:rsidRPr="005229EF" w:rsidRDefault="007E488D" w:rsidP="00BA5670">
      <w:pPr>
        <w:ind w:left="1080"/>
        <w:rPr>
          <w:rFonts w:ascii="Arial" w:hAnsi="Arial" w:cs="Arial"/>
          <w:sz w:val="21"/>
          <w:szCs w:val="21"/>
        </w:rPr>
      </w:pPr>
    </w:p>
    <w:p w14:paraId="598B9FCC" w14:textId="6EB6D8E1" w:rsidR="009D42A1" w:rsidRPr="005229EF" w:rsidRDefault="005229EF" w:rsidP="005229E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 xml:space="preserve">Is it realistic? </w:t>
      </w:r>
    </w:p>
    <w:p w14:paraId="647A691F" w14:textId="77777777" w:rsidR="005229EF" w:rsidRPr="005229EF" w:rsidRDefault="005229EF" w:rsidP="00BA5670">
      <w:pPr>
        <w:ind w:left="1080"/>
        <w:rPr>
          <w:rFonts w:ascii="Arial" w:hAnsi="Arial" w:cs="Arial"/>
          <w:sz w:val="21"/>
          <w:szCs w:val="21"/>
        </w:rPr>
      </w:pPr>
    </w:p>
    <w:p w14:paraId="5C7E3132" w14:textId="77777777" w:rsidR="007E488D" w:rsidRPr="005229EF" w:rsidRDefault="00A25988" w:rsidP="009019F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>ANALYSIS:</w:t>
      </w:r>
    </w:p>
    <w:p w14:paraId="70322E11" w14:textId="77777777" w:rsidR="00A25988" w:rsidRPr="005229EF" w:rsidRDefault="00A25988" w:rsidP="007E488D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>The proposal outlines the method</w:t>
      </w:r>
      <w:r w:rsidR="00B5467A" w:rsidRPr="005229EF">
        <w:rPr>
          <w:rFonts w:ascii="Arial" w:hAnsi="Arial" w:cs="Arial"/>
          <w:sz w:val="21"/>
          <w:szCs w:val="21"/>
        </w:rPr>
        <w:t>(</w:t>
      </w:r>
      <w:r w:rsidRPr="005229EF">
        <w:rPr>
          <w:rFonts w:ascii="Arial" w:hAnsi="Arial" w:cs="Arial"/>
          <w:sz w:val="21"/>
          <w:szCs w:val="21"/>
        </w:rPr>
        <w:t>s</w:t>
      </w:r>
      <w:r w:rsidR="00B5467A" w:rsidRPr="005229EF">
        <w:rPr>
          <w:rFonts w:ascii="Arial" w:hAnsi="Arial" w:cs="Arial"/>
          <w:sz w:val="21"/>
          <w:szCs w:val="21"/>
        </w:rPr>
        <w:t>)</w:t>
      </w:r>
      <w:r w:rsidRPr="005229EF">
        <w:rPr>
          <w:rFonts w:ascii="Arial" w:hAnsi="Arial" w:cs="Arial"/>
          <w:sz w:val="21"/>
          <w:szCs w:val="21"/>
        </w:rPr>
        <w:t xml:space="preserve"> that will be used to analyse the evidence.</w:t>
      </w:r>
    </w:p>
    <w:p w14:paraId="501E3963" w14:textId="381D3D53" w:rsidR="007E488D" w:rsidRPr="005229EF" w:rsidRDefault="007E488D" w:rsidP="007E488D">
      <w:pPr>
        <w:ind w:left="1080"/>
        <w:rPr>
          <w:rFonts w:ascii="Arial" w:hAnsi="Arial" w:cs="Arial"/>
          <w:sz w:val="21"/>
          <w:szCs w:val="21"/>
        </w:rPr>
      </w:pPr>
      <w:proofErr w:type="gramStart"/>
      <w:r w:rsidRPr="005229EF">
        <w:rPr>
          <w:rFonts w:ascii="Arial" w:hAnsi="Arial" w:cs="Arial"/>
          <w:sz w:val="21"/>
          <w:szCs w:val="21"/>
        </w:rPr>
        <w:t>Unsatisfactory  □</w:t>
      </w:r>
      <w:proofErr w:type="gramEnd"/>
      <w:r w:rsidRPr="005229EF">
        <w:rPr>
          <w:rFonts w:ascii="Arial" w:hAnsi="Arial" w:cs="Arial"/>
          <w:sz w:val="21"/>
          <w:szCs w:val="21"/>
        </w:rPr>
        <w:t xml:space="preserve">         Fair   □        Good    □         Excellent  □</w:t>
      </w:r>
    </w:p>
    <w:p w14:paraId="3654F7B6" w14:textId="74AFCFA4" w:rsidR="005229EF" w:rsidRPr="005229EF" w:rsidRDefault="005229EF" w:rsidP="007E488D">
      <w:pPr>
        <w:ind w:left="1080"/>
        <w:rPr>
          <w:rFonts w:ascii="Arial" w:hAnsi="Arial" w:cs="Arial"/>
          <w:sz w:val="21"/>
          <w:szCs w:val="21"/>
        </w:rPr>
      </w:pPr>
    </w:p>
    <w:p w14:paraId="0852FA1D" w14:textId="4F7B551A" w:rsidR="005229EF" w:rsidRDefault="006F47B6" w:rsidP="005229E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There are a lot of different analysis strategies you could take. </w:t>
      </w:r>
      <w:r w:rsidR="005229EF" w:rsidRPr="005229EF">
        <w:rPr>
          <w:rFonts w:ascii="Arial" w:hAnsi="Arial" w:cs="Arial"/>
          <w:sz w:val="20"/>
          <w:szCs w:val="21"/>
        </w:rPr>
        <w:t>Comparative case studies, quantitative or qualitative causal analysis (</w:t>
      </w:r>
      <w:proofErr w:type="gramStart"/>
      <w:r w:rsidR="005229EF" w:rsidRPr="005229EF">
        <w:rPr>
          <w:rFonts w:ascii="Arial" w:hAnsi="Arial" w:cs="Arial"/>
          <w:sz w:val="20"/>
          <w:szCs w:val="21"/>
        </w:rPr>
        <w:t>e.g.</w:t>
      </w:r>
      <w:proofErr w:type="gramEnd"/>
      <w:r w:rsidR="005229EF" w:rsidRPr="005229EF">
        <w:rPr>
          <w:rFonts w:ascii="Arial" w:hAnsi="Arial" w:cs="Arial"/>
          <w:sz w:val="20"/>
          <w:szCs w:val="21"/>
        </w:rPr>
        <w:t xml:space="preserve"> difference-in-difference estimation), discourse analysis, thematic analysis, etc. </w:t>
      </w:r>
    </w:p>
    <w:p w14:paraId="663C223D" w14:textId="497CA1C8" w:rsidR="008A20AF" w:rsidRDefault="005229EF" w:rsidP="008A20A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 w:rsidRPr="005229EF">
        <w:rPr>
          <w:rFonts w:ascii="Arial" w:hAnsi="Arial" w:cs="Arial"/>
          <w:sz w:val="20"/>
          <w:szCs w:val="21"/>
        </w:rPr>
        <w:t>Your methods of analysis need to be appropriate, and to be clearly explained.</w:t>
      </w:r>
      <w:r w:rsidR="009F1B9E">
        <w:rPr>
          <w:rFonts w:ascii="Arial" w:hAnsi="Arial" w:cs="Arial"/>
          <w:sz w:val="20"/>
          <w:szCs w:val="21"/>
        </w:rPr>
        <w:t xml:space="preserve"> </w:t>
      </w:r>
    </w:p>
    <w:p w14:paraId="4D575F9B" w14:textId="7853F6FE" w:rsidR="006F47B6" w:rsidRDefault="006F47B6" w:rsidP="008A20A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We want to know how you are planning to get from your data to an answer to your research question. </w:t>
      </w:r>
    </w:p>
    <w:p w14:paraId="0D9C518A" w14:textId="24DEA6F9" w:rsidR="006F47B6" w:rsidRPr="005229EF" w:rsidRDefault="006F47B6" w:rsidP="006F47B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Here we are looking back either to week 7 on quantitative research or to </w:t>
      </w:r>
      <w:r w:rsidR="00721BD7">
        <w:rPr>
          <w:rFonts w:ascii="Arial" w:hAnsi="Arial" w:cs="Arial"/>
          <w:sz w:val="20"/>
          <w:szCs w:val="21"/>
        </w:rPr>
        <w:t>this last week</w:t>
      </w:r>
      <w:r>
        <w:rPr>
          <w:rFonts w:ascii="Arial" w:hAnsi="Arial" w:cs="Arial"/>
          <w:sz w:val="20"/>
          <w:szCs w:val="21"/>
        </w:rPr>
        <w:t xml:space="preserve"> on analysing qualitative data. </w:t>
      </w:r>
    </w:p>
    <w:p w14:paraId="48376E7A" w14:textId="40F0CE89" w:rsidR="006F47B6" w:rsidRDefault="006F47B6" w:rsidP="00721BD7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 xml:space="preserve">If discourse analysis: </w:t>
      </w:r>
      <w:r>
        <w:rPr>
          <w:rFonts w:ascii="Arial" w:hAnsi="Arial" w:cs="Arial"/>
          <w:sz w:val="20"/>
          <w:szCs w:val="21"/>
        </w:rPr>
        <w:t xml:space="preserve">what particular analytical strategy will be guiding it? Is it CDA, Foucauldian discourse analysis, feminist critical discourse analysis? </w:t>
      </w:r>
    </w:p>
    <w:p w14:paraId="71302878" w14:textId="6140E103" w:rsidR="006F47B6" w:rsidRPr="008A20AF" w:rsidRDefault="006F47B6" w:rsidP="00721BD7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 xml:space="preserve">If thematic analysis: </w:t>
      </w:r>
      <w:r>
        <w:rPr>
          <w:rFonts w:ascii="Arial" w:hAnsi="Arial" w:cs="Arial"/>
          <w:sz w:val="20"/>
          <w:szCs w:val="21"/>
        </w:rPr>
        <w:t>how will you apply this systematically? Are you drawing on a particular approach to thematic analysis?</w:t>
      </w:r>
    </w:p>
    <w:p w14:paraId="328C6481" w14:textId="77777777" w:rsidR="007F3E15" w:rsidRPr="005229EF" w:rsidRDefault="007F3E15" w:rsidP="009019F5">
      <w:pPr>
        <w:rPr>
          <w:rFonts w:ascii="Arial" w:hAnsi="Arial" w:cs="Arial"/>
          <w:sz w:val="21"/>
          <w:szCs w:val="21"/>
        </w:rPr>
      </w:pPr>
    </w:p>
    <w:p w14:paraId="4EF88506" w14:textId="77777777" w:rsidR="00B5467A" w:rsidRPr="005229EF" w:rsidRDefault="00B5467A" w:rsidP="007E488D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>The proposed method(s) are feasible within the timeframe available.</w:t>
      </w:r>
    </w:p>
    <w:p w14:paraId="2F14210E" w14:textId="77777777" w:rsidR="00B5467A" w:rsidRPr="005229EF" w:rsidRDefault="007E488D" w:rsidP="007E488D">
      <w:pPr>
        <w:ind w:left="1080"/>
        <w:rPr>
          <w:rFonts w:ascii="Arial" w:hAnsi="Arial" w:cs="Arial"/>
          <w:sz w:val="21"/>
          <w:szCs w:val="21"/>
        </w:rPr>
      </w:pPr>
      <w:proofErr w:type="gramStart"/>
      <w:r w:rsidRPr="005229EF">
        <w:rPr>
          <w:rFonts w:ascii="Arial" w:hAnsi="Arial" w:cs="Arial"/>
          <w:sz w:val="21"/>
          <w:szCs w:val="21"/>
        </w:rPr>
        <w:t>Unsatisfactory  □</w:t>
      </w:r>
      <w:proofErr w:type="gramEnd"/>
      <w:r w:rsidRPr="005229EF">
        <w:rPr>
          <w:rFonts w:ascii="Arial" w:hAnsi="Arial" w:cs="Arial"/>
          <w:sz w:val="21"/>
          <w:szCs w:val="21"/>
        </w:rPr>
        <w:t xml:space="preserve">         Fair   □        Good    □         Excellent  □</w:t>
      </w:r>
    </w:p>
    <w:p w14:paraId="3244E2D0" w14:textId="77777777" w:rsidR="007E488D" w:rsidRPr="005229EF" w:rsidRDefault="007E488D" w:rsidP="007E488D">
      <w:pPr>
        <w:ind w:left="1080"/>
        <w:rPr>
          <w:rFonts w:ascii="Arial" w:hAnsi="Arial" w:cs="Arial"/>
          <w:sz w:val="21"/>
          <w:szCs w:val="21"/>
        </w:rPr>
      </w:pPr>
    </w:p>
    <w:p w14:paraId="17BE1F68" w14:textId="6CD1EFF2" w:rsidR="007F3E15" w:rsidRPr="005229EF" w:rsidRDefault="007F3E15" w:rsidP="009019F5">
      <w:pPr>
        <w:rPr>
          <w:rFonts w:ascii="Arial" w:hAnsi="Arial" w:cs="Arial"/>
          <w:sz w:val="21"/>
          <w:szCs w:val="21"/>
        </w:rPr>
      </w:pPr>
    </w:p>
    <w:p w14:paraId="4CEF044F" w14:textId="68B89270" w:rsidR="005229EF" w:rsidRPr="005229EF" w:rsidRDefault="005229EF" w:rsidP="009019F5">
      <w:p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 xml:space="preserve">Is this realistic? </w:t>
      </w:r>
    </w:p>
    <w:p w14:paraId="77F706DE" w14:textId="77777777" w:rsidR="005229EF" w:rsidRPr="005229EF" w:rsidRDefault="005229EF" w:rsidP="009019F5">
      <w:pPr>
        <w:rPr>
          <w:rFonts w:ascii="Arial" w:hAnsi="Arial" w:cs="Arial"/>
          <w:sz w:val="21"/>
          <w:szCs w:val="21"/>
        </w:rPr>
      </w:pPr>
    </w:p>
    <w:p w14:paraId="73C78416" w14:textId="77777777" w:rsidR="007E488D" w:rsidRPr="005229EF" w:rsidRDefault="00B5467A" w:rsidP="009019F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>RESEARCH DESIGN TRADE-OFFS</w:t>
      </w:r>
      <w:r w:rsidR="007E488D" w:rsidRPr="005229EF">
        <w:rPr>
          <w:rFonts w:ascii="Arial" w:hAnsi="Arial" w:cs="Arial"/>
          <w:b/>
          <w:sz w:val="21"/>
          <w:szCs w:val="21"/>
        </w:rPr>
        <w:t>:</w:t>
      </w:r>
    </w:p>
    <w:p w14:paraId="48233FBF" w14:textId="77777777" w:rsidR="009019F5" w:rsidRPr="005229EF" w:rsidRDefault="00B5467A" w:rsidP="007E488D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>The proposal discusses the predicted relative strengths and limitations of the combination of evidence and analytical method chosen for the dissertation.</w:t>
      </w:r>
    </w:p>
    <w:p w14:paraId="0B5150B1" w14:textId="77777777" w:rsidR="007E488D" w:rsidRPr="005229EF" w:rsidRDefault="007E488D" w:rsidP="007E488D">
      <w:pPr>
        <w:ind w:left="1080"/>
        <w:rPr>
          <w:rFonts w:ascii="Arial" w:hAnsi="Arial" w:cs="Arial"/>
          <w:sz w:val="21"/>
          <w:szCs w:val="21"/>
        </w:rPr>
      </w:pPr>
      <w:proofErr w:type="gramStart"/>
      <w:r w:rsidRPr="005229EF">
        <w:rPr>
          <w:rFonts w:ascii="Arial" w:hAnsi="Arial" w:cs="Arial"/>
          <w:sz w:val="21"/>
          <w:szCs w:val="21"/>
        </w:rPr>
        <w:t>Unsatisfactory  □</w:t>
      </w:r>
      <w:proofErr w:type="gramEnd"/>
      <w:r w:rsidRPr="005229EF">
        <w:rPr>
          <w:rFonts w:ascii="Arial" w:hAnsi="Arial" w:cs="Arial"/>
          <w:sz w:val="21"/>
          <w:szCs w:val="21"/>
        </w:rPr>
        <w:t xml:space="preserve">         Fair   □        Good    □         Excellent  □</w:t>
      </w:r>
    </w:p>
    <w:p w14:paraId="499142A8" w14:textId="77777777" w:rsidR="0087350D" w:rsidRPr="005229EF" w:rsidRDefault="0087350D" w:rsidP="007E488D">
      <w:pPr>
        <w:ind w:left="1080"/>
        <w:rPr>
          <w:rFonts w:ascii="Arial" w:hAnsi="Arial" w:cs="Arial"/>
          <w:sz w:val="21"/>
          <w:szCs w:val="21"/>
        </w:rPr>
      </w:pPr>
    </w:p>
    <w:p w14:paraId="64B71540" w14:textId="7A7ECF31" w:rsidR="002D4A24" w:rsidRPr="005229EF" w:rsidRDefault="002D4A24" w:rsidP="002D4A24">
      <w:p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 xml:space="preserve"> </w:t>
      </w:r>
    </w:p>
    <w:p w14:paraId="6F0BE7A0" w14:textId="6F16E308" w:rsidR="005229EF" w:rsidRPr="00EB5D16" w:rsidRDefault="005229EF" w:rsidP="00EB5D1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1"/>
        </w:rPr>
      </w:pPr>
      <w:r w:rsidRPr="005229EF">
        <w:rPr>
          <w:rFonts w:ascii="Arial" w:hAnsi="Arial" w:cs="Arial"/>
          <w:b/>
          <w:bCs/>
          <w:sz w:val="20"/>
          <w:szCs w:val="21"/>
        </w:rPr>
        <w:lastRenderedPageBreak/>
        <w:t xml:space="preserve">Coming back to some of the key things we have discussed within MY410 - is it clear what you can - and CANNOT claim </w:t>
      </w:r>
      <w:r w:rsidRPr="005229EF">
        <w:rPr>
          <w:rFonts w:ascii="Arial" w:hAnsi="Arial" w:cs="Arial"/>
          <w:sz w:val="20"/>
          <w:szCs w:val="21"/>
        </w:rPr>
        <w:t>with this type of research design? </w:t>
      </w:r>
      <w:r w:rsidRPr="00EB5D16">
        <w:rPr>
          <w:rFonts w:ascii="Arial" w:hAnsi="Arial" w:cs="Arial"/>
          <w:sz w:val="20"/>
          <w:szCs w:val="21"/>
        </w:rPr>
        <w:t>Are the strengths and trade-offs clear?</w:t>
      </w:r>
    </w:p>
    <w:p w14:paraId="6DDF93B1" w14:textId="58A8D92B" w:rsidR="005229EF" w:rsidRPr="00272E02" w:rsidRDefault="00EB5D16" w:rsidP="00EE028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 xml:space="preserve">Many of the trade-offs will be specific to your project and research design, as we will see in the examples. </w:t>
      </w:r>
      <w:r w:rsidR="00EE028E">
        <w:rPr>
          <w:rFonts w:ascii="Arial" w:hAnsi="Arial" w:cs="Arial"/>
          <w:b/>
          <w:bCs/>
          <w:sz w:val="20"/>
          <w:szCs w:val="21"/>
        </w:rPr>
        <w:t xml:space="preserve"> </w:t>
      </w:r>
    </w:p>
    <w:p w14:paraId="56A248EC" w14:textId="77777777" w:rsidR="005229EF" w:rsidRPr="005229EF" w:rsidRDefault="005229EF" w:rsidP="002D4A24">
      <w:pPr>
        <w:rPr>
          <w:rFonts w:ascii="Arial" w:hAnsi="Arial" w:cs="Arial"/>
          <w:sz w:val="21"/>
          <w:szCs w:val="21"/>
        </w:rPr>
      </w:pPr>
    </w:p>
    <w:p w14:paraId="5EB71981" w14:textId="77777777" w:rsidR="002D4A24" w:rsidRPr="005229EF" w:rsidRDefault="002D4A24" w:rsidP="002D4A2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>PRESENTATION</w:t>
      </w:r>
      <w:r w:rsidR="00490E83" w:rsidRPr="005229EF">
        <w:rPr>
          <w:rFonts w:ascii="Arial" w:hAnsi="Arial" w:cs="Arial"/>
          <w:b/>
          <w:sz w:val="21"/>
          <w:szCs w:val="21"/>
        </w:rPr>
        <w:t>:</w:t>
      </w:r>
    </w:p>
    <w:p w14:paraId="315A613A" w14:textId="77777777" w:rsidR="002D4A24" w:rsidRPr="005229EF" w:rsidRDefault="002D4A24" w:rsidP="002D4A24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</w:rPr>
      </w:pPr>
      <w:r w:rsidRPr="005229EF">
        <w:rPr>
          <w:rFonts w:ascii="Arial" w:hAnsi="Arial" w:cs="Arial"/>
          <w:sz w:val="21"/>
          <w:szCs w:val="21"/>
        </w:rPr>
        <w:t>The proposal is written with a clear, coherent structure and appropriate referencing.</w:t>
      </w:r>
    </w:p>
    <w:p w14:paraId="7350AF1B" w14:textId="77777777" w:rsidR="009019F5" w:rsidRPr="005229EF" w:rsidRDefault="002D4A24" w:rsidP="002D4A24">
      <w:pPr>
        <w:ind w:left="1080"/>
        <w:rPr>
          <w:rFonts w:ascii="Arial" w:hAnsi="Arial" w:cs="Arial"/>
          <w:sz w:val="21"/>
          <w:szCs w:val="21"/>
        </w:rPr>
      </w:pPr>
      <w:proofErr w:type="gramStart"/>
      <w:r w:rsidRPr="005229EF">
        <w:rPr>
          <w:rFonts w:ascii="Arial" w:hAnsi="Arial" w:cs="Arial"/>
          <w:sz w:val="21"/>
          <w:szCs w:val="21"/>
        </w:rPr>
        <w:t>Unsatisfactory  □</w:t>
      </w:r>
      <w:proofErr w:type="gramEnd"/>
      <w:r w:rsidRPr="005229EF">
        <w:rPr>
          <w:rFonts w:ascii="Arial" w:hAnsi="Arial" w:cs="Arial"/>
          <w:sz w:val="21"/>
          <w:szCs w:val="21"/>
        </w:rPr>
        <w:t xml:space="preserve">         Fair   □        Good    □         Excellent  □</w:t>
      </w:r>
    </w:p>
    <w:p w14:paraId="795A921F" w14:textId="77777777" w:rsidR="009019F5" w:rsidRPr="005229EF" w:rsidRDefault="009019F5" w:rsidP="009019F5">
      <w:pPr>
        <w:rPr>
          <w:rFonts w:ascii="Arial" w:hAnsi="Arial" w:cs="Arial"/>
          <w:sz w:val="21"/>
          <w:szCs w:val="21"/>
        </w:rPr>
      </w:pPr>
    </w:p>
    <w:p w14:paraId="22A49E15" w14:textId="77777777" w:rsidR="009019F5" w:rsidRPr="005229EF" w:rsidRDefault="009019F5" w:rsidP="009019F5">
      <w:pPr>
        <w:rPr>
          <w:rFonts w:ascii="Arial" w:hAnsi="Arial" w:cs="Arial"/>
          <w:sz w:val="21"/>
          <w:szCs w:val="21"/>
        </w:rPr>
      </w:pPr>
    </w:p>
    <w:p w14:paraId="6CDD101B" w14:textId="6EEFAAC6" w:rsidR="00676919" w:rsidRPr="00676919" w:rsidRDefault="00676919" w:rsidP="005229E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1"/>
        </w:rPr>
        <w:t>Be kind to your markers! Write clearly, with a structure that is easy to follow.</w:t>
      </w:r>
    </w:p>
    <w:p w14:paraId="7F499284" w14:textId="6AD1241A" w:rsidR="009019F5" w:rsidRPr="009F1B9E" w:rsidRDefault="005229EF" w:rsidP="009F1B9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229EF">
        <w:rPr>
          <w:rFonts w:ascii="Arial" w:hAnsi="Arial" w:cs="Arial"/>
          <w:sz w:val="20"/>
          <w:szCs w:val="20"/>
        </w:rPr>
        <w:t>In text referencing, consistently used. </w:t>
      </w:r>
    </w:p>
    <w:p w14:paraId="4486DF1E" w14:textId="77777777" w:rsidR="008F54EB" w:rsidRPr="005229EF" w:rsidRDefault="008F54EB">
      <w:p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ab/>
      </w:r>
      <w:r w:rsidRPr="005229EF">
        <w:rPr>
          <w:rFonts w:ascii="Arial" w:hAnsi="Arial" w:cs="Arial"/>
          <w:b/>
          <w:sz w:val="21"/>
          <w:szCs w:val="21"/>
        </w:rPr>
        <w:tab/>
      </w:r>
      <w:r w:rsidRPr="005229EF">
        <w:rPr>
          <w:rFonts w:ascii="Arial" w:hAnsi="Arial" w:cs="Arial"/>
          <w:b/>
          <w:sz w:val="21"/>
          <w:szCs w:val="21"/>
        </w:rPr>
        <w:tab/>
      </w:r>
    </w:p>
    <w:p w14:paraId="052A63D5" w14:textId="77777777" w:rsidR="008F54EB" w:rsidRPr="005229EF" w:rsidRDefault="00926D04">
      <w:p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>Marker’s</w:t>
      </w:r>
      <w:r w:rsidR="002B050D" w:rsidRPr="005229EF">
        <w:rPr>
          <w:rFonts w:ascii="Arial" w:hAnsi="Arial" w:cs="Arial"/>
          <w:b/>
          <w:sz w:val="21"/>
          <w:szCs w:val="21"/>
        </w:rPr>
        <w:t xml:space="preserve"> Additional Comments on the Proposal:</w:t>
      </w:r>
    </w:p>
    <w:p w14:paraId="4644A55D" w14:textId="77777777" w:rsidR="002B050D" w:rsidRPr="005229EF" w:rsidRDefault="002B050D">
      <w:pPr>
        <w:rPr>
          <w:rFonts w:ascii="Arial" w:hAnsi="Arial" w:cs="Arial"/>
          <w:b/>
          <w:sz w:val="21"/>
          <w:szCs w:val="21"/>
        </w:rPr>
      </w:pPr>
    </w:p>
    <w:p w14:paraId="5288C976" w14:textId="77777777" w:rsidR="002B050D" w:rsidRPr="005229EF" w:rsidRDefault="002B050D">
      <w:pPr>
        <w:rPr>
          <w:rFonts w:ascii="Arial" w:hAnsi="Arial" w:cs="Arial"/>
          <w:b/>
          <w:sz w:val="21"/>
          <w:szCs w:val="21"/>
        </w:rPr>
      </w:pPr>
    </w:p>
    <w:p w14:paraId="743318B2" w14:textId="65EF5B0D" w:rsidR="009F1B9E" w:rsidRPr="00726493" w:rsidRDefault="002B050D" w:rsidP="00726493">
      <w:pPr>
        <w:rPr>
          <w:rFonts w:ascii="Arial" w:hAnsi="Arial" w:cs="Arial"/>
          <w:b/>
          <w:sz w:val="21"/>
          <w:szCs w:val="21"/>
        </w:rPr>
      </w:pPr>
      <w:r w:rsidRPr="005229EF">
        <w:rPr>
          <w:rFonts w:ascii="Arial" w:hAnsi="Arial" w:cs="Arial"/>
          <w:b/>
          <w:sz w:val="21"/>
          <w:szCs w:val="21"/>
        </w:rPr>
        <w:t xml:space="preserve">Proposed </w:t>
      </w:r>
      <w:proofErr w:type="gramStart"/>
      <w:r w:rsidRPr="005229EF">
        <w:rPr>
          <w:rFonts w:ascii="Arial" w:hAnsi="Arial" w:cs="Arial"/>
          <w:b/>
          <w:sz w:val="21"/>
          <w:szCs w:val="21"/>
        </w:rPr>
        <w:t>Mark</w:t>
      </w:r>
      <w:r w:rsidR="0036616B" w:rsidRPr="005229EF">
        <w:rPr>
          <w:rFonts w:ascii="Arial" w:hAnsi="Arial" w:cs="Arial"/>
          <w:b/>
          <w:sz w:val="21"/>
          <w:szCs w:val="21"/>
        </w:rPr>
        <w:t>:</w:t>
      </w:r>
      <w:r w:rsidRPr="005229EF">
        <w:rPr>
          <w:rFonts w:ascii="Arial" w:hAnsi="Arial" w:cs="Arial"/>
          <w:b/>
          <w:sz w:val="21"/>
          <w:szCs w:val="21"/>
        </w:rPr>
        <w:t>_</w:t>
      </w:r>
      <w:proofErr w:type="gramEnd"/>
      <w:r w:rsidRPr="005229EF">
        <w:rPr>
          <w:rFonts w:ascii="Arial" w:hAnsi="Arial" w:cs="Arial"/>
          <w:b/>
          <w:sz w:val="21"/>
          <w:szCs w:val="21"/>
        </w:rPr>
        <w:t>___________________</w:t>
      </w:r>
    </w:p>
    <w:sectPr w:rsidR="009F1B9E" w:rsidRPr="00726493" w:rsidSect="009F1B9E">
      <w:footerReference w:type="even" r:id="rId7"/>
      <w:footerReference w:type="default" r:id="rId8"/>
      <w:endnotePr>
        <w:numFmt w:val="decimal"/>
      </w:endnotePr>
      <w:pgSz w:w="11906" w:h="16838" w:code="9"/>
      <w:pgMar w:top="1252" w:right="656" w:bottom="63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202E5" w14:textId="77777777" w:rsidR="00454DD9" w:rsidRDefault="00454DD9" w:rsidP="00FB3FB0">
      <w:r>
        <w:separator/>
      </w:r>
    </w:p>
  </w:endnote>
  <w:endnote w:type="continuationSeparator" w:id="0">
    <w:p w14:paraId="4E396C86" w14:textId="77777777" w:rsidR="00454DD9" w:rsidRDefault="00454DD9" w:rsidP="00FB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62989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AB8253" w14:textId="62F5AECD" w:rsidR="00721BD7" w:rsidRDefault="00721BD7" w:rsidP="008A30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ECE9D0" w14:textId="77777777" w:rsidR="00721BD7" w:rsidRDefault="00721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3766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8F7458" w14:textId="65D35FB9" w:rsidR="00721BD7" w:rsidRDefault="00721BD7" w:rsidP="008A30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53D777" w14:textId="77777777" w:rsidR="00721BD7" w:rsidRDefault="00721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A7682" w14:textId="77777777" w:rsidR="00454DD9" w:rsidRDefault="00454DD9" w:rsidP="00FB3FB0">
      <w:r>
        <w:separator/>
      </w:r>
    </w:p>
  </w:footnote>
  <w:footnote w:type="continuationSeparator" w:id="0">
    <w:p w14:paraId="151AB949" w14:textId="77777777" w:rsidR="00454DD9" w:rsidRDefault="00454DD9" w:rsidP="00FB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BEF"/>
    <w:multiLevelType w:val="hybridMultilevel"/>
    <w:tmpl w:val="2BC0C784"/>
    <w:lvl w:ilvl="0" w:tplc="1EC4B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A0D61"/>
    <w:multiLevelType w:val="hybridMultilevel"/>
    <w:tmpl w:val="0D7EF9DA"/>
    <w:lvl w:ilvl="0" w:tplc="E01E5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016B7"/>
    <w:multiLevelType w:val="multilevel"/>
    <w:tmpl w:val="3920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56FE0"/>
    <w:multiLevelType w:val="multilevel"/>
    <w:tmpl w:val="444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22A2B"/>
    <w:multiLevelType w:val="multilevel"/>
    <w:tmpl w:val="ECC8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A1D08"/>
    <w:multiLevelType w:val="hybridMultilevel"/>
    <w:tmpl w:val="F3304306"/>
    <w:lvl w:ilvl="0" w:tplc="08090001">
      <w:start w:val="1"/>
      <w:numFmt w:val="bullet"/>
      <w:lvlText w:val=""/>
      <w:lvlJc w:val="left"/>
      <w:pPr>
        <w:ind w:left="930" w:hanging="5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7867"/>
    <w:multiLevelType w:val="multilevel"/>
    <w:tmpl w:val="D6C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E1396"/>
    <w:multiLevelType w:val="multilevel"/>
    <w:tmpl w:val="48B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779E1"/>
    <w:multiLevelType w:val="multilevel"/>
    <w:tmpl w:val="F84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02921"/>
    <w:multiLevelType w:val="hybridMultilevel"/>
    <w:tmpl w:val="024676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09714A"/>
    <w:multiLevelType w:val="multilevel"/>
    <w:tmpl w:val="007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F42E9"/>
    <w:multiLevelType w:val="multilevel"/>
    <w:tmpl w:val="660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96E53"/>
    <w:multiLevelType w:val="hybridMultilevel"/>
    <w:tmpl w:val="82EE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05536"/>
    <w:multiLevelType w:val="multilevel"/>
    <w:tmpl w:val="66AA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A6D1A"/>
    <w:multiLevelType w:val="multilevel"/>
    <w:tmpl w:val="A00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31074"/>
    <w:multiLevelType w:val="multilevel"/>
    <w:tmpl w:val="A70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D6B61"/>
    <w:multiLevelType w:val="multilevel"/>
    <w:tmpl w:val="498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94D22"/>
    <w:multiLevelType w:val="multilevel"/>
    <w:tmpl w:val="C04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D2A92"/>
    <w:multiLevelType w:val="hybridMultilevel"/>
    <w:tmpl w:val="BF8A9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80B5C"/>
    <w:multiLevelType w:val="multilevel"/>
    <w:tmpl w:val="16BA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51FF8"/>
    <w:multiLevelType w:val="hybridMultilevel"/>
    <w:tmpl w:val="E7B24EA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"/>
  </w:num>
  <w:num w:numId="5">
    <w:abstractNumId w:val="0"/>
  </w:num>
  <w:num w:numId="6">
    <w:abstractNumId w:val="20"/>
  </w:num>
  <w:num w:numId="7">
    <w:abstractNumId w:val="18"/>
  </w:num>
  <w:num w:numId="8">
    <w:abstractNumId w:val="16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10"/>
  </w:num>
  <w:num w:numId="14">
    <w:abstractNumId w:val="4"/>
  </w:num>
  <w:num w:numId="15">
    <w:abstractNumId w:val="11"/>
  </w:num>
  <w:num w:numId="16">
    <w:abstractNumId w:val="17"/>
  </w:num>
  <w:num w:numId="17">
    <w:abstractNumId w:val="7"/>
  </w:num>
  <w:num w:numId="18">
    <w:abstractNumId w:val="8"/>
  </w:num>
  <w:num w:numId="19">
    <w:abstractNumId w:val="15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BF2"/>
    <w:rsid w:val="00023A6E"/>
    <w:rsid w:val="000871C1"/>
    <w:rsid w:val="000B1DD0"/>
    <w:rsid w:val="000B2431"/>
    <w:rsid w:val="000E0A94"/>
    <w:rsid w:val="000E0BFA"/>
    <w:rsid w:val="000E7E0D"/>
    <w:rsid w:val="001432C8"/>
    <w:rsid w:val="00181EC7"/>
    <w:rsid w:val="001D2C2F"/>
    <w:rsid w:val="001D75D4"/>
    <w:rsid w:val="00251B88"/>
    <w:rsid w:val="002648F1"/>
    <w:rsid w:val="00272E02"/>
    <w:rsid w:val="0027620F"/>
    <w:rsid w:val="00291B5D"/>
    <w:rsid w:val="00295973"/>
    <w:rsid w:val="002A60FA"/>
    <w:rsid w:val="002B050D"/>
    <w:rsid w:val="002D28A4"/>
    <w:rsid w:val="002D4A24"/>
    <w:rsid w:val="00365EBA"/>
    <w:rsid w:val="0036616B"/>
    <w:rsid w:val="00396F58"/>
    <w:rsid w:val="003B7632"/>
    <w:rsid w:val="00405856"/>
    <w:rsid w:val="00425F90"/>
    <w:rsid w:val="004313AC"/>
    <w:rsid w:val="00454DD9"/>
    <w:rsid w:val="00470346"/>
    <w:rsid w:val="00473775"/>
    <w:rsid w:val="00473A9D"/>
    <w:rsid w:val="00475526"/>
    <w:rsid w:val="00490E83"/>
    <w:rsid w:val="004D68C8"/>
    <w:rsid w:val="004F12EE"/>
    <w:rsid w:val="005026F9"/>
    <w:rsid w:val="005229EF"/>
    <w:rsid w:val="00525798"/>
    <w:rsid w:val="005D5CDE"/>
    <w:rsid w:val="005E5D3B"/>
    <w:rsid w:val="005F2032"/>
    <w:rsid w:val="00624BE8"/>
    <w:rsid w:val="00634DAB"/>
    <w:rsid w:val="00676919"/>
    <w:rsid w:val="006B045C"/>
    <w:rsid w:val="006F47B6"/>
    <w:rsid w:val="0070109C"/>
    <w:rsid w:val="00721BD7"/>
    <w:rsid w:val="00726493"/>
    <w:rsid w:val="00775BE2"/>
    <w:rsid w:val="00785EE4"/>
    <w:rsid w:val="007A3270"/>
    <w:rsid w:val="007A5DE2"/>
    <w:rsid w:val="007C7A6B"/>
    <w:rsid w:val="007E21E0"/>
    <w:rsid w:val="007E2A10"/>
    <w:rsid w:val="007E488D"/>
    <w:rsid w:val="007F3E15"/>
    <w:rsid w:val="008250B8"/>
    <w:rsid w:val="00860FA4"/>
    <w:rsid w:val="008734AA"/>
    <w:rsid w:val="0087350D"/>
    <w:rsid w:val="0089119D"/>
    <w:rsid w:val="008A20AF"/>
    <w:rsid w:val="008D5592"/>
    <w:rsid w:val="008F54EB"/>
    <w:rsid w:val="009019F5"/>
    <w:rsid w:val="00904CAD"/>
    <w:rsid w:val="00926D04"/>
    <w:rsid w:val="00961A0D"/>
    <w:rsid w:val="009C1BF2"/>
    <w:rsid w:val="009D42A1"/>
    <w:rsid w:val="009F1B9E"/>
    <w:rsid w:val="00A25988"/>
    <w:rsid w:val="00A61976"/>
    <w:rsid w:val="00A71816"/>
    <w:rsid w:val="00AB2EAC"/>
    <w:rsid w:val="00AD4566"/>
    <w:rsid w:val="00B5467A"/>
    <w:rsid w:val="00B97C1D"/>
    <w:rsid w:val="00BA5670"/>
    <w:rsid w:val="00C2297C"/>
    <w:rsid w:val="00C501F7"/>
    <w:rsid w:val="00C97663"/>
    <w:rsid w:val="00CA2A74"/>
    <w:rsid w:val="00CA32CC"/>
    <w:rsid w:val="00CA4619"/>
    <w:rsid w:val="00CC2751"/>
    <w:rsid w:val="00CE4CC2"/>
    <w:rsid w:val="00D1345B"/>
    <w:rsid w:val="00D4119F"/>
    <w:rsid w:val="00D871FA"/>
    <w:rsid w:val="00DB5EBD"/>
    <w:rsid w:val="00DE1DD3"/>
    <w:rsid w:val="00E024C5"/>
    <w:rsid w:val="00E15772"/>
    <w:rsid w:val="00E32BA5"/>
    <w:rsid w:val="00E95985"/>
    <w:rsid w:val="00EA3A18"/>
    <w:rsid w:val="00EB1417"/>
    <w:rsid w:val="00EB4D4B"/>
    <w:rsid w:val="00EB5D16"/>
    <w:rsid w:val="00EE028E"/>
    <w:rsid w:val="00F03FBA"/>
    <w:rsid w:val="00F44EEC"/>
    <w:rsid w:val="00F72BCA"/>
    <w:rsid w:val="00FB3FB0"/>
    <w:rsid w:val="00FD6FAF"/>
    <w:rsid w:val="00FE0BC7"/>
    <w:rsid w:val="00FF1BB7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F06C4"/>
  <w15:docId w15:val="{1F02DB23-C678-4AE4-B2CA-D7474C1F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AF"/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b/>
      <w:sz w:val="22"/>
    </w:rPr>
  </w:style>
  <w:style w:type="paragraph" w:styleId="BodyText2">
    <w:name w:val="Body Text 2"/>
    <w:basedOn w:val="Normal"/>
    <w:semiHidden/>
    <w:pPr>
      <w:jc w:val="center"/>
    </w:pPr>
    <w:rPr>
      <w:b/>
    </w:rPr>
  </w:style>
  <w:style w:type="paragraph" w:styleId="Title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5026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E95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985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598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9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5985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5985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FB3FB0"/>
    <w:rPr>
      <w:szCs w:val="24"/>
    </w:rPr>
  </w:style>
  <w:style w:type="character" w:customStyle="1" w:styleId="FootnoteTextChar">
    <w:name w:val="Footnote Text Char"/>
    <w:link w:val="FootnoteText"/>
    <w:uiPriority w:val="99"/>
    <w:rsid w:val="00FB3FB0"/>
    <w:rPr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FB3FB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229EF"/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B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21B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BD7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1B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BD7"/>
    <w:rPr>
      <w:sz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2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nhold\Dropbox\ACADEMIC%20ADMINISTRATION\DHOD%20Teaching\Dissertation%20MarkFrame%20and%20Proposal%20and%20Feedback%20Conformation\MY400_MY500%20Assignment%202%20Feedback_ma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C:\Users\weinhold\Dropbox\ACADEMIC ADMINISTRATION\DHOD Teaching\Dissertation MarkFrame and Proposal and Feedback Conformation\MY400_MY500 Assignment 2 Feedback_marksheet.dotx</Template>
  <TotalTime>57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LONDON SCHOOL OF ECONOMICS: DEPARTMENT OF SOCIAL PSYCHOLOGY</vt:lpstr>
    </vt:vector>
  </TitlesOfParts>
  <Company>LSE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LONDON SCHOOL OF ECONOMICS: DEPARTMENT OF SOCIAL PSYCHOLOGY</dc:title>
  <dc:creator>Weinhold,D</dc:creator>
  <cp:lastModifiedBy>Robinson,AM (pgr)</cp:lastModifiedBy>
  <cp:revision>17</cp:revision>
  <cp:lastPrinted>2020-12-07T12:28:00Z</cp:lastPrinted>
  <dcterms:created xsi:type="dcterms:W3CDTF">2020-12-02T19:21:00Z</dcterms:created>
  <dcterms:modified xsi:type="dcterms:W3CDTF">2020-12-07T17:15:00Z</dcterms:modified>
</cp:coreProperties>
</file>