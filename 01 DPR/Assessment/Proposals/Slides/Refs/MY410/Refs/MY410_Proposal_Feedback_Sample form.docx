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4207" w14:textId="77777777" w:rsidR="008F54EB" w:rsidRPr="007F3E15" w:rsidRDefault="008F54EB">
      <w:pPr>
        <w:pStyle w:val="Title"/>
        <w:rPr>
          <w:rFonts w:asciiTheme="minorHAnsi" w:hAnsiTheme="minorHAnsi"/>
          <w:szCs w:val="24"/>
        </w:rPr>
      </w:pPr>
      <w:r w:rsidRPr="007F3E15">
        <w:rPr>
          <w:rFonts w:asciiTheme="minorHAnsi" w:hAnsiTheme="minorHAnsi"/>
          <w:szCs w:val="24"/>
        </w:rPr>
        <w:t xml:space="preserve">LONDON SCHOOL OF ECONOMICS: DEPARTMENT OF </w:t>
      </w:r>
      <w:r w:rsidR="002648F1" w:rsidRPr="007F3E15">
        <w:rPr>
          <w:rFonts w:asciiTheme="minorHAnsi" w:hAnsiTheme="minorHAnsi"/>
          <w:szCs w:val="24"/>
        </w:rPr>
        <w:t>METHODOLOGY</w:t>
      </w:r>
    </w:p>
    <w:p w14:paraId="45F0C70E" w14:textId="61C4B40F" w:rsidR="008F54EB" w:rsidRPr="007F3E15" w:rsidRDefault="00FD6FA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SAMPLE FEEDBACK FORM FOR </w:t>
      </w:r>
      <w:r w:rsidR="00295973" w:rsidRPr="007F3E15">
        <w:rPr>
          <w:rFonts w:asciiTheme="minorHAnsi" w:hAnsiTheme="minorHAnsi"/>
          <w:sz w:val="24"/>
          <w:szCs w:val="24"/>
        </w:rPr>
        <w:t xml:space="preserve">MY410 </w:t>
      </w:r>
      <w:r>
        <w:rPr>
          <w:rFonts w:asciiTheme="minorHAnsi" w:hAnsiTheme="minorHAnsi"/>
          <w:sz w:val="24"/>
          <w:szCs w:val="24"/>
        </w:rPr>
        <w:t>RESEARCH</w:t>
      </w:r>
      <w:r w:rsidR="00CA2A74">
        <w:rPr>
          <w:rFonts w:asciiTheme="minorHAnsi" w:hAnsiTheme="minorHAnsi"/>
          <w:sz w:val="24"/>
          <w:szCs w:val="24"/>
        </w:rPr>
        <w:t xml:space="preserve"> PROPOSALS</w:t>
      </w:r>
    </w:p>
    <w:p w14:paraId="41114CFC" w14:textId="77777777" w:rsidR="008F54EB" w:rsidRPr="007F3E15" w:rsidRDefault="008F54EB">
      <w:pPr>
        <w:rPr>
          <w:rFonts w:asciiTheme="minorHAnsi" w:hAnsiTheme="minorHAnsi"/>
          <w:szCs w:val="24"/>
        </w:rPr>
      </w:pPr>
    </w:p>
    <w:p w14:paraId="4FC344C6" w14:textId="77777777" w:rsidR="00FB3FB0" w:rsidRDefault="00E95985" w:rsidP="00FB3FB0">
      <w:pPr>
        <w:pStyle w:val="Heading1"/>
        <w:rPr>
          <w:rFonts w:asciiTheme="minorHAnsi" w:hAnsiTheme="minorHAnsi"/>
          <w:szCs w:val="24"/>
        </w:rPr>
      </w:pPr>
      <w:r w:rsidRPr="007F3E15">
        <w:rPr>
          <w:rFonts w:asciiTheme="minorHAnsi" w:hAnsiTheme="minorHAnsi"/>
          <w:szCs w:val="24"/>
        </w:rPr>
        <w:t>CANDIDATE</w:t>
      </w:r>
      <w:r w:rsidR="002648F1" w:rsidRPr="007F3E15">
        <w:rPr>
          <w:rFonts w:asciiTheme="minorHAnsi" w:hAnsiTheme="minorHAnsi"/>
          <w:szCs w:val="24"/>
        </w:rPr>
        <w:t xml:space="preserve"> NUMBER</w:t>
      </w:r>
      <w:r w:rsidR="00C97663" w:rsidRPr="007F3E15">
        <w:rPr>
          <w:rFonts w:asciiTheme="minorHAnsi" w:hAnsiTheme="minorHAnsi"/>
          <w:szCs w:val="24"/>
        </w:rPr>
        <w:t>:</w:t>
      </w:r>
      <w:r w:rsidR="007F3E15">
        <w:rPr>
          <w:rFonts w:asciiTheme="minorHAnsi" w:hAnsiTheme="minorHAnsi"/>
          <w:szCs w:val="24"/>
        </w:rPr>
        <w:t>___________________________</w:t>
      </w:r>
      <w:r w:rsidR="00C97663" w:rsidRPr="007F3E15">
        <w:rPr>
          <w:rFonts w:asciiTheme="minorHAnsi" w:hAnsiTheme="minorHAnsi"/>
          <w:szCs w:val="24"/>
        </w:rPr>
        <w:t xml:space="preserve"> </w:t>
      </w:r>
    </w:p>
    <w:p w14:paraId="113248FB" w14:textId="77777777" w:rsidR="00F03FBA" w:rsidRPr="00F03FBA" w:rsidRDefault="00F03FBA" w:rsidP="00F03FBA"/>
    <w:p w14:paraId="512691FC" w14:textId="77777777" w:rsidR="009019F5" w:rsidRDefault="009019F5" w:rsidP="009019F5"/>
    <w:p w14:paraId="21F1E501" w14:textId="77777777" w:rsidR="00FD6FAF" w:rsidRDefault="00FD6FAF" w:rsidP="00FD6FAF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LITERATURE REVIEW </w:t>
      </w:r>
    </w:p>
    <w:p w14:paraId="57EB1088" w14:textId="77777777" w:rsidR="00FD6FAF" w:rsidRPr="00FD6FAF" w:rsidRDefault="00FD6FAF" w:rsidP="00FD6FAF">
      <w:pPr>
        <w:pStyle w:val="ListParagraph"/>
        <w:numPr>
          <w:ilvl w:val="1"/>
          <w:numId w:val="3"/>
        </w:numPr>
        <w:rPr>
          <w:rFonts w:asciiTheme="minorHAnsi" w:hAnsiTheme="minorHAnsi"/>
          <w:bCs/>
        </w:rPr>
      </w:pPr>
      <w:r w:rsidRPr="00FD6FAF">
        <w:rPr>
          <w:rFonts w:asciiTheme="minorHAnsi" w:hAnsiTheme="minorHAnsi"/>
          <w:bCs/>
        </w:rPr>
        <w:t xml:space="preserve">The literature review </w:t>
      </w:r>
      <w:r>
        <w:rPr>
          <w:rFonts w:asciiTheme="minorHAnsi" w:hAnsiTheme="minorHAnsi"/>
          <w:bCs/>
        </w:rPr>
        <w:t xml:space="preserve">sets the relevant context and motivates the research question. </w:t>
      </w:r>
    </w:p>
    <w:p w14:paraId="6FE621F2" w14:textId="6AB13A5F" w:rsidR="00FD6FAF" w:rsidRDefault="00FD6FAF" w:rsidP="00FD6FAF">
      <w:pPr>
        <w:ind w:left="1080"/>
        <w:rPr>
          <w:rFonts w:asciiTheme="minorHAnsi" w:hAnsiTheme="minorHAnsi"/>
          <w:sz w:val="28"/>
          <w:szCs w:val="28"/>
        </w:rPr>
      </w:pPr>
      <w:r w:rsidRPr="007F3E15">
        <w:rPr>
          <w:rFonts w:asciiTheme="minorHAnsi" w:hAnsiTheme="minorHAnsi"/>
          <w:sz w:val="28"/>
          <w:szCs w:val="28"/>
        </w:rPr>
        <w:t xml:space="preserve">Unsatisfactory  □         Fair   □     </w:t>
      </w:r>
      <w:r>
        <w:rPr>
          <w:rFonts w:asciiTheme="minorHAnsi" w:hAnsiTheme="minorHAnsi"/>
          <w:sz w:val="28"/>
          <w:szCs w:val="28"/>
        </w:rPr>
        <w:t xml:space="preserve">  </w:t>
      </w:r>
      <w:r w:rsidRPr="007F3E15">
        <w:rPr>
          <w:rFonts w:asciiTheme="minorHAnsi" w:hAnsiTheme="minorHAnsi"/>
          <w:sz w:val="28"/>
          <w:szCs w:val="28"/>
        </w:rPr>
        <w:t xml:space="preserve"> Good    □         Excellent  □</w:t>
      </w:r>
    </w:p>
    <w:p w14:paraId="2C193949" w14:textId="77777777" w:rsidR="00FD6FAF" w:rsidRPr="007F3E15" w:rsidRDefault="00FD6FAF" w:rsidP="00FD6FAF">
      <w:pPr>
        <w:ind w:left="1080"/>
        <w:rPr>
          <w:rFonts w:asciiTheme="minorHAnsi" w:hAnsiTheme="minorHAnsi"/>
          <w:sz w:val="28"/>
          <w:szCs w:val="28"/>
        </w:rPr>
      </w:pPr>
    </w:p>
    <w:p w14:paraId="5D452A64" w14:textId="514ECEDF" w:rsidR="007F3E15" w:rsidRPr="00FD6FAF" w:rsidRDefault="009019F5" w:rsidP="00FD6FAF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F3E15">
        <w:rPr>
          <w:rFonts w:asciiTheme="minorHAnsi" w:hAnsiTheme="minorHAnsi"/>
          <w:b/>
        </w:rPr>
        <w:t>RESEARCH QUESTION:</w:t>
      </w:r>
    </w:p>
    <w:p w14:paraId="41781BD7" w14:textId="3E3F951B" w:rsidR="009019F5" w:rsidRPr="007F3E15" w:rsidRDefault="00A25988" w:rsidP="007F3E1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F3E15">
        <w:rPr>
          <w:rFonts w:asciiTheme="minorHAnsi" w:hAnsiTheme="minorHAnsi"/>
        </w:rPr>
        <w:t>The r</w:t>
      </w:r>
      <w:r w:rsidR="009019F5" w:rsidRPr="007F3E15">
        <w:rPr>
          <w:rFonts w:asciiTheme="minorHAnsi" w:hAnsiTheme="minorHAnsi"/>
        </w:rPr>
        <w:t>esearch question</w:t>
      </w:r>
      <w:r w:rsidR="00A71816" w:rsidRPr="00A71816">
        <w:rPr>
          <w:rFonts w:asciiTheme="minorHAnsi" w:hAnsiTheme="minorHAnsi"/>
        </w:rPr>
        <w:t xml:space="preserve"> </w:t>
      </w:r>
      <w:r w:rsidR="00A71816" w:rsidRPr="007F3E15">
        <w:rPr>
          <w:rFonts w:asciiTheme="minorHAnsi" w:hAnsiTheme="minorHAnsi"/>
        </w:rPr>
        <w:t xml:space="preserve">is sufficiently </w:t>
      </w:r>
      <w:r w:rsidR="00FD6FAF">
        <w:rPr>
          <w:rFonts w:asciiTheme="minorHAnsi" w:hAnsiTheme="minorHAnsi"/>
        </w:rPr>
        <w:t xml:space="preserve">focused and tractable </w:t>
      </w:r>
      <w:r w:rsidR="00A71816" w:rsidRPr="007F3E15">
        <w:rPr>
          <w:rFonts w:asciiTheme="minorHAnsi" w:hAnsiTheme="minorHAnsi"/>
        </w:rPr>
        <w:t>for a feasible MSc Dissertation</w:t>
      </w:r>
      <w:r w:rsidR="00A71816">
        <w:rPr>
          <w:rFonts w:asciiTheme="minorHAnsi" w:hAnsiTheme="minorHAnsi"/>
        </w:rPr>
        <w:t>.</w:t>
      </w:r>
    </w:p>
    <w:p w14:paraId="37D0D4F5" w14:textId="77777777" w:rsidR="00A25988" w:rsidRDefault="007F3E15" w:rsidP="007F3E15">
      <w:pPr>
        <w:ind w:left="1080"/>
        <w:rPr>
          <w:rFonts w:asciiTheme="minorHAnsi" w:hAnsiTheme="minorHAnsi"/>
          <w:sz w:val="28"/>
          <w:szCs w:val="28"/>
        </w:rPr>
      </w:pPr>
      <w:r w:rsidRPr="007F3E15">
        <w:rPr>
          <w:rFonts w:asciiTheme="minorHAnsi" w:hAnsiTheme="minorHAnsi"/>
          <w:sz w:val="28"/>
          <w:szCs w:val="28"/>
        </w:rPr>
        <w:t xml:space="preserve">Unsatisfactory  □        Fair   □     </w:t>
      </w:r>
      <w:r w:rsidR="007E488D">
        <w:rPr>
          <w:rFonts w:asciiTheme="minorHAnsi" w:hAnsiTheme="minorHAnsi"/>
          <w:sz w:val="28"/>
          <w:szCs w:val="28"/>
        </w:rPr>
        <w:t xml:space="preserve">   </w:t>
      </w:r>
      <w:r w:rsidRPr="007F3E15">
        <w:rPr>
          <w:rFonts w:asciiTheme="minorHAnsi" w:hAnsiTheme="minorHAnsi"/>
          <w:sz w:val="28"/>
          <w:szCs w:val="28"/>
        </w:rPr>
        <w:t xml:space="preserve"> Good    □         Excellent  □</w:t>
      </w:r>
    </w:p>
    <w:p w14:paraId="0173A661" w14:textId="77777777" w:rsidR="007F3E15" w:rsidRPr="007F3E15" w:rsidRDefault="007F3E15" w:rsidP="009019F5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19342FD8" w14:textId="2866AB00" w:rsidR="00FD6FAF" w:rsidRDefault="00FD6FAF" w:rsidP="00FD6FAF"/>
    <w:p w14:paraId="4CC28FE2" w14:textId="4CB7D668" w:rsidR="00CE4CC2" w:rsidRPr="007E488D" w:rsidRDefault="00A25988" w:rsidP="00CE4CC2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E488D">
        <w:rPr>
          <w:rFonts w:asciiTheme="minorHAnsi" w:hAnsiTheme="minorHAnsi"/>
          <w:b/>
        </w:rPr>
        <w:t>EVIDENCE:</w:t>
      </w:r>
      <w:r w:rsidR="00CE4CC2" w:rsidRPr="007E488D">
        <w:rPr>
          <w:rFonts w:asciiTheme="minorHAnsi" w:hAnsiTheme="minorHAnsi"/>
          <w:b/>
        </w:rPr>
        <w:t xml:space="preserve">  </w:t>
      </w:r>
    </w:p>
    <w:p w14:paraId="5F16B73A" w14:textId="77777777" w:rsidR="00A25988" w:rsidRPr="00CE4CC2" w:rsidRDefault="00A25988" w:rsidP="00CE4CC2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CE4CC2">
        <w:rPr>
          <w:rFonts w:asciiTheme="minorHAnsi" w:hAnsiTheme="minorHAnsi"/>
        </w:rPr>
        <w:t xml:space="preserve">The proposal describes the type(s) of evidence which will be marshalled to address the research question.  </w:t>
      </w:r>
    </w:p>
    <w:p w14:paraId="0580277B" w14:textId="77777777" w:rsidR="007F3E15" w:rsidRPr="00CE4CC2" w:rsidRDefault="007F3E15" w:rsidP="00CE4CC2">
      <w:pPr>
        <w:ind w:left="1080"/>
        <w:rPr>
          <w:rFonts w:asciiTheme="minorHAnsi" w:hAnsiTheme="minorHAnsi"/>
          <w:sz w:val="28"/>
          <w:szCs w:val="28"/>
        </w:rPr>
      </w:pPr>
      <w:r w:rsidRPr="00CE4CC2">
        <w:rPr>
          <w:rFonts w:asciiTheme="minorHAnsi" w:hAnsiTheme="minorHAnsi"/>
          <w:sz w:val="28"/>
          <w:szCs w:val="28"/>
        </w:rPr>
        <w:t xml:space="preserve">Unsatisfactory  □         Fair   □    </w:t>
      </w:r>
      <w:r w:rsidR="007E488D">
        <w:rPr>
          <w:rFonts w:asciiTheme="minorHAnsi" w:hAnsiTheme="minorHAnsi"/>
          <w:sz w:val="28"/>
          <w:szCs w:val="28"/>
        </w:rPr>
        <w:t xml:space="preserve">  </w:t>
      </w:r>
      <w:r w:rsidRPr="00CE4CC2">
        <w:rPr>
          <w:rFonts w:asciiTheme="minorHAnsi" w:hAnsiTheme="minorHAnsi"/>
          <w:sz w:val="28"/>
          <w:szCs w:val="28"/>
        </w:rPr>
        <w:t xml:space="preserve">  Good    □         Excellent  □</w:t>
      </w:r>
    </w:p>
    <w:p w14:paraId="20775361" w14:textId="77777777" w:rsidR="007F3E15" w:rsidRPr="00CE4CC2" w:rsidRDefault="007F3E15" w:rsidP="007F3E15">
      <w:pPr>
        <w:ind w:left="720"/>
        <w:rPr>
          <w:rFonts w:asciiTheme="minorHAnsi" w:hAnsiTheme="minorHAnsi"/>
          <w:sz w:val="22"/>
          <w:szCs w:val="22"/>
        </w:rPr>
      </w:pPr>
    </w:p>
    <w:p w14:paraId="1CC684D6" w14:textId="77777777" w:rsidR="00A25988" w:rsidRPr="00BA5670" w:rsidRDefault="00A25988" w:rsidP="00BA5670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A5670">
        <w:rPr>
          <w:rFonts w:asciiTheme="minorHAnsi" w:hAnsiTheme="minorHAnsi"/>
        </w:rPr>
        <w:t>The proposal shows that the proposed evidence can feasibly be collected in the timeframe available.</w:t>
      </w:r>
    </w:p>
    <w:p w14:paraId="06E2BBFE" w14:textId="77777777" w:rsidR="00A25988" w:rsidRDefault="007F3E15" w:rsidP="00BA5670">
      <w:pPr>
        <w:ind w:left="1080"/>
        <w:rPr>
          <w:rFonts w:asciiTheme="minorHAnsi" w:hAnsiTheme="minorHAnsi"/>
          <w:sz w:val="28"/>
          <w:szCs w:val="28"/>
        </w:rPr>
      </w:pPr>
      <w:r w:rsidRPr="00BA5670">
        <w:rPr>
          <w:rFonts w:asciiTheme="minorHAnsi" w:hAnsiTheme="minorHAnsi"/>
          <w:sz w:val="28"/>
          <w:szCs w:val="28"/>
        </w:rPr>
        <w:t xml:space="preserve">Unsatisfactory  □         Fair   □    </w:t>
      </w:r>
      <w:r w:rsidR="007E488D">
        <w:rPr>
          <w:rFonts w:asciiTheme="minorHAnsi" w:hAnsiTheme="minorHAnsi"/>
          <w:sz w:val="28"/>
          <w:szCs w:val="28"/>
        </w:rPr>
        <w:t xml:space="preserve">  </w:t>
      </w:r>
      <w:r w:rsidRPr="00BA5670">
        <w:rPr>
          <w:rFonts w:asciiTheme="minorHAnsi" w:hAnsiTheme="minorHAnsi"/>
          <w:sz w:val="28"/>
          <w:szCs w:val="28"/>
        </w:rPr>
        <w:t xml:space="preserve">  Good    □         Excellent  □</w:t>
      </w:r>
    </w:p>
    <w:p w14:paraId="4352C63B" w14:textId="77777777" w:rsidR="007E488D" w:rsidRDefault="007E488D" w:rsidP="00BA5670">
      <w:pPr>
        <w:ind w:left="1080"/>
        <w:rPr>
          <w:rFonts w:asciiTheme="minorHAnsi" w:hAnsiTheme="minorHAnsi"/>
          <w:sz w:val="22"/>
          <w:szCs w:val="22"/>
        </w:rPr>
      </w:pPr>
    </w:p>
    <w:p w14:paraId="598B9FCC" w14:textId="77777777" w:rsidR="009D42A1" w:rsidRPr="009D42A1" w:rsidRDefault="009D42A1" w:rsidP="00BA5670">
      <w:pPr>
        <w:ind w:left="1080"/>
        <w:rPr>
          <w:rFonts w:asciiTheme="minorHAnsi" w:hAnsiTheme="minorHAnsi"/>
          <w:sz w:val="22"/>
          <w:szCs w:val="22"/>
        </w:rPr>
      </w:pPr>
    </w:p>
    <w:p w14:paraId="5C7E3132" w14:textId="77777777" w:rsidR="007E488D" w:rsidRPr="007E488D" w:rsidRDefault="00A25988" w:rsidP="009019F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E488D">
        <w:rPr>
          <w:rFonts w:asciiTheme="minorHAnsi" w:hAnsiTheme="minorHAnsi"/>
          <w:b/>
        </w:rPr>
        <w:t>ANALYSIS:</w:t>
      </w:r>
    </w:p>
    <w:p w14:paraId="70322E11" w14:textId="77777777" w:rsidR="00A25988" w:rsidRDefault="00A25988" w:rsidP="007E488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E488D">
        <w:rPr>
          <w:rFonts w:asciiTheme="minorHAnsi" w:hAnsiTheme="minorHAnsi"/>
        </w:rPr>
        <w:t>The proposal outlines the method</w:t>
      </w:r>
      <w:r w:rsidR="00B5467A" w:rsidRPr="007E488D">
        <w:rPr>
          <w:rFonts w:asciiTheme="minorHAnsi" w:hAnsiTheme="minorHAnsi"/>
        </w:rPr>
        <w:t>(</w:t>
      </w:r>
      <w:r w:rsidRPr="007E488D">
        <w:rPr>
          <w:rFonts w:asciiTheme="minorHAnsi" w:hAnsiTheme="minorHAnsi"/>
        </w:rPr>
        <w:t>s</w:t>
      </w:r>
      <w:r w:rsidR="00B5467A" w:rsidRPr="007E488D">
        <w:rPr>
          <w:rFonts w:asciiTheme="minorHAnsi" w:hAnsiTheme="minorHAnsi"/>
        </w:rPr>
        <w:t>)</w:t>
      </w:r>
      <w:r w:rsidRPr="007E488D">
        <w:rPr>
          <w:rFonts w:asciiTheme="minorHAnsi" w:hAnsiTheme="minorHAnsi"/>
        </w:rPr>
        <w:t xml:space="preserve"> that will be used to analyse the evidence.</w:t>
      </w:r>
    </w:p>
    <w:p w14:paraId="501E3963" w14:textId="77777777" w:rsidR="007E488D" w:rsidRPr="007E488D" w:rsidRDefault="007E488D" w:rsidP="007E488D">
      <w:pPr>
        <w:ind w:left="1080"/>
        <w:rPr>
          <w:rFonts w:asciiTheme="minorHAnsi" w:hAnsiTheme="minorHAnsi"/>
          <w:sz w:val="28"/>
          <w:szCs w:val="28"/>
        </w:rPr>
      </w:pPr>
      <w:r w:rsidRPr="007E488D">
        <w:rPr>
          <w:rFonts w:asciiTheme="minorHAnsi" w:hAnsiTheme="minorHAnsi"/>
          <w:sz w:val="28"/>
          <w:szCs w:val="28"/>
        </w:rPr>
        <w:t>Unsatisfactory  □         Fair   □        Good    □         Excellent  □</w:t>
      </w:r>
    </w:p>
    <w:p w14:paraId="328C6481" w14:textId="77777777" w:rsidR="007F3E15" w:rsidRPr="00CE4CC2" w:rsidRDefault="007F3E15" w:rsidP="009019F5">
      <w:pPr>
        <w:rPr>
          <w:rFonts w:asciiTheme="minorHAnsi" w:hAnsiTheme="minorHAnsi"/>
          <w:sz w:val="22"/>
          <w:szCs w:val="22"/>
        </w:rPr>
      </w:pPr>
    </w:p>
    <w:p w14:paraId="4EF88506" w14:textId="77777777" w:rsidR="00B5467A" w:rsidRPr="007E488D" w:rsidRDefault="00B5467A" w:rsidP="007E488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E488D">
        <w:rPr>
          <w:rFonts w:asciiTheme="minorHAnsi" w:hAnsiTheme="minorHAnsi"/>
        </w:rPr>
        <w:t>The proposed method(s) are feasible within the timeframe available.</w:t>
      </w:r>
    </w:p>
    <w:p w14:paraId="2F14210E" w14:textId="77777777" w:rsidR="00B5467A" w:rsidRDefault="007E488D" w:rsidP="007E488D">
      <w:pPr>
        <w:ind w:left="1080"/>
        <w:rPr>
          <w:rFonts w:asciiTheme="minorHAnsi" w:hAnsiTheme="minorHAnsi"/>
          <w:sz w:val="28"/>
          <w:szCs w:val="28"/>
        </w:rPr>
      </w:pPr>
      <w:r w:rsidRPr="007E488D">
        <w:rPr>
          <w:rFonts w:asciiTheme="minorHAnsi" w:hAnsiTheme="minorHAnsi"/>
          <w:sz w:val="28"/>
          <w:szCs w:val="28"/>
        </w:rPr>
        <w:t>Unsatisfactory  □         Fair   □        Good    □         Excellent  □</w:t>
      </w:r>
    </w:p>
    <w:p w14:paraId="3244E2D0" w14:textId="77777777" w:rsidR="007E488D" w:rsidRPr="009D42A1" w:rsidRDefault="007E488D" w:rsidP="007E488D">
      <w:pPr>
        <w:ind w:left="1080"/>
        <w:rPr>
          <w:rFonts w:asciiTheme="minorHAnsi" w:hAnsiTheme="minorHAnsi"/>
          <w:sz w:val="22"/>
          <w:szCs w:val="22"/>
        </w:rPr>
      </w:pPr>
    </w:p>
    <w:p w14:paraId="17BE1F68" w14:textId="77777777" w:rsidR="007F3E15" w:rsidRPr="00CE4CC2" w:rsidRDefault="007F3E15" w:rsidP="009019F5">
      <w:pPr>
        <w:rPr>
          <w:rFonts w:asciiTheme="minorHAnsi" w:hAnsiTheme="minorHAnsi"/>
          <w:sz w:val="22"/>
          <w:szCs w:val="22"/>
        </w:rPr>
      </w:pPr>
    </w:p>
    <w:p w14:paraId="73C78416" w14:textId="77777777" w:rsidR="007E488D" w:rsidRPr="007E488D" w:rsidRDefault="00B5467A" w:rsidP="009019F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E488D">
        <w:rPr>
          <w:rFonts w:asciiTheme="minorHAnsi" w:hAnsiTheme="minorHAnsi"/>
          <w:b/>
        </w:rPr>
        <w:t>RESEARCH DESIGN TRADE-OFFS</w:t>
      </w:r>
      <w:r w:rsidR="007E488D" w:rsidRPr="007E488D">
        <w:rPr>
          <w:rFonts w:asciiTheme="minorHAnsi" w:hAnsiTheme="minorHAnsi"/>
          <w:b/>
        </w:rPr>
        <w:t>:</w:t>
      </w:r>
    </w:p>
    <w:p w14:paraId="48233FBF" w14:textId="77777777" w:rsidR="009019F5" w:rsidRPr="007E488D" w:rsidRDefault="00B5467A" w:rsidP="007E488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E488D">
        <w:rPr>
          <w:rFonts w:asciiTheme="minorHAnsi" w:hAnsiTheme="minorHAnsi"/>
        </w:rPr>
        <w:t>The proposal discusses the predicted relative strengths and limitations of the combination of evidence and analytical method chosen for the dissertation.</w:t>
      </w:r>
    </w:p>
    <w:p w14:paraId="0B5150B1" w14:textId="77777777" w:rsidR="007E488D" w:rsidRDefault="007E488D" w:rsidP="007E488D">
      <w:pPr>
        <w:ind w:left="1080"/>
        <w:rPr>
          <w:rFonts w:asciiTheme="minorHAnsi" w:hAnsiTheme="minorHAnsi"/>
          <w:sz w:val="28"/>
          <w:szCs w:val="28"/>
        </w:rPr>
      </w:pPr>
      <w:r w:rsidRPr="007E488D">
        <w:rPr>
          <w:rFonts w:asciiTheme="minorHAnsi" w:hAnsiTheme="minorHAnsi"/>
          <w:sz w:val="28"/>
          <w:szCs w:val="28"/>
        </w:rPr>
        <w:t>Unsatisfactory  □         Fair   □        Good    □         Excellent  □</w:t>
      </w:r>
    </w:p>
    <w:p w14:paraId="499142A8" w14:textId="77777777" w:rsidR="0087350D" w:rsidRPr="009D42A1" w:rsidRDefault="0087350D" w:rsidP="007E488D">
      <w:pPr>
        <w:ind w:left="1080"/>
        <w:rPr>
          <w:rFonts w:asciiTheme="minorHAnsi" w:hAnsiTheme="minorHAnsi"/>
          <w:sz w:val="22"/>
          <w:szCs w:val="22"/>
        </w:rPr>
      </w:pPr>
    </w:p>
    <w:p w14:paraId="64B71540" w14:textId="77777777" w:rsidR="002D4A24" w:rsidRDefault="002D4A24" w:rsidP="002D4A24">
      <w:pPr>
        <w:rPr>
          <w:rFonts w:asciiTheme="minorHAnsi" w:hAnsiTheme="minorHAnsi"/>
          <w:sz w:val="22"/>
          <w:szCs w:val="22"/>
        </w:rPr>
      </w:pPr>
      <w:r w:rsidRPr="002D4A24">
        <w:rPr>
          <w:rFonts w:asciiTheme="minorHAnsi" w:hAnsiTheme="minorHAnsi"/>
          <w:sz w:val="22"/>
          <w:szCs w:val="22"/>
        </w:rPr>
        <w:t xml:space="preserve"> </w:t>
      </w:r>
    </w:p>
    <w:p w14:paraId="5EB71981" w14:textId="77777777" w:rsidR="002D4A24" w:rsidRPr="0087350D" w:rsidRDefault="002D4A24" w:rsidP="002D4A24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87350D">
        <w:rPr>
          <w:rFonts w:asciiTheme="minorHAnsi" w:hAnsiTheme="minorHAnsi"/>
          <w:b/>
        </w:rPr>
        <w:t>PRESENTATION</w:t>
      </w:r>
      <w:r w:rsidR="00490E83">
        <w:rPr>
          <w:rFonts w:asciiTheme="minorHAnsi" w:hAnsiTheme="minorHAnsi"/>
          <w:b/>
        </w:rPr>
        <w:t>:</w:t>
      </w:r>
    </w:p>
    <w:p w14:paraId="315A613A" w14:textId="77777777" w:rsidR="002D4A24" w:rsidRPr="002D4A24" w:rsidRDefault="002D4A24" w:rsidP="002D4A24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proposal is written with a clear, coherent structure and appropriate referencing.</w:t>
      </w:r>
    </w:p>
    <w:p w14:paraId="7350AF1B" w14:textId="77777777" w:rsidR="009019F5" w:rsidRPr="002D4A24" w:rsidRDefault="002D4A24" w:rsidP="002D4A24">
      <w:pPr>
        <w:ind w:left="1080"/>
        <w:rPr>
          <w:rFonts w:asciiTheme="minorHAnsi" w:hAnsiTheme="minorHAnsi"/>
          <w:sz w:val="28"/>
          <w:szCs w:val="28"/>
        </w:rPr>
      </w:pPr>
      <w:r w:rsidRPr="002D4A24">
        <w:rPr>
          <w:rFonts w:asciiTheme="minorHAnsi" w:hAnsiTheme="minorHAnsi"/>
          <w:sz w:val="28"/>
          <w:szCs w:val="28"/>
        </w:rPr>
        <w:t>Unsatisfactory  □         Fair   □        Good    □         Excellent  □</w:t>
      </w:r>
    </w:p>
    <w:p w14:paraId="795A921F" w14:textId="77777777" w:rsidR="009019F5" w:rsidRPr="00CE4CC2" w:rsidRDefault="009019F5" w:rsidP="009019F5"/>
    <w:p w14:paraId="22A49E15" w14:textId="77777777" w:rsidR="009019F5" w:rsidRDefault="009019F5" w:rsidP="009019F5"/>
    <w:p w14:paraId="205157FC" w14:textId="77777777" w:rsidR="009019F5" w:rsidRDefault="009019F5" w:rsidP="009019F5"/>
    <w:p w14:paraId="50AC5BC6" w14:textId="77777777" w:rsidR="009019F5" w:rsidRDefault="009019F5" w:rsidP="009019F5"/>
    <w:p w14:paraId="7F499284" w14:textId="77777777" w:rsidR="009019F5" w:rsidRPr="009019F5" w:rsidRDefault="009019F5" w:rsidP="009019F5"/>
    <w:p w14:paraId="4486DF1E" w14:textId="77777777" w:rsidR="008F54EB" w:rsidRPr="00251B88" w:rsidRDefault="008F54EB">
      <w:pPr>
        <w:rPr>
          <w:b/>
        </w:rPr>
      </w:pPr>
      <w:r w:rsidRPr="00251B88">
        <w:rPr>
          <w:b/>
        </w:rPr>
        <w:tab/>
      </w:r>
      <w:r w:rsidRPr="00251B88">
        <w:rPr>
          <w:b/>
        </w:rPr>
        <w:tab/>
      </w:r>
      <w:r w:rsidRPr="00251B88">
        <w:rPr>
          <w:b/>
        </w:rPr>
        <w:tab/>
      </w:r>
    </w:p>
    <w:p w14:paraId="052A63D5" w14:textId="77777777" w:rsidR="008F54EB" w:rsidRDefault="00926D0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Marker’s</w:t>
      </w:r>
      <w:r w:rsidR="002B050D">
        <w:rPr>
          <w:rFonts w:asciiTheme="minorHAnsi" w:hAnsiTheme="minorHAnsi"/>
          <w:b/>
          <w:sz w:val="28"/>
          <w:szCs w:val="28"/>
        </w:rPr>
        <w:t xml:space="preserve"> </w:t>
      </w:r>
      <w:r w:rsidR="002B050D" w:rsidRPr="002B050D">
        <w:rPr>
          <w:rFonts w:asciiTheme="minorHAnsi" w:hAnsiTheme="minorHAnsi"/>
          <w:b/>
          <w:sz w:val="28"/>
          <w:szCs w:val="28"/>
        </w:rPr>
        <w:t>Additional Comments on the Proposal</w:t>
      </w:r>
      <w:r w:rsidR="002B050D">
        <w:rPr>
          <w:rFonts w:asciiTheme="minorHAnsi" w:hAnsiTheme="minorHAnsi"/>
          <w:b/>
          <w:sz w:val="28"/>
          <w:szCs w:val="28"/>
        </w:rPr>
        <w:t>:</w:t>
      </w:r>
    </w:p>
    <w:p w14:paraId="4644A55D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5288C976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64A58430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3CCD1ADA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238BE8E0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9719E62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26D5FA9B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79FBE073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EDE9B4E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CF8DF2B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02965AAD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5D216175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64A4B1B3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1D421BF6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0C37707B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5E2D66E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515867D5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79439F5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1C805535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025186A2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0CA6A70F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70639263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36F3C9AE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18CEE27" w14:textId="77777777" w:rsidR="002B050D" w:rsidRDefault="002B050D">
      <w:pPr>
        <w:rPr>
          <w:rFonts w:asciiTheme="minorHAnsi" w:hAnsiTheme="minorHAnsi"/>
          <w:b/>
          <w:sz w:val="28"/>
          <w:szCs w:val="28"/>
        </w:rPr>
      </w:pPr>
    </w:p>
    <w:p w14:paraId="4754402A" w14:textId="77777777" w:rsidR="005E5D3B" w:rsidRDefault="005E5D3B">
      <w:pPr>
        <w:rPr>
          <w:rFonts w:asciiTheme="minorHAnsi" w:hAnsiTheme="minorHAnsi"/>
          <w:b/>
          <w:sz w:val="28"/>
          <w:szCs w:val="28"/>
        </w:rPr>
      </w:pPr>
    </w:p>
    <w:p w14:paraId="062E62EE" w14:textId="77777777" w:rsidR="005E5D3B" w:rsidRDefault="005E5D3B">
      <w:pPr>
        <w:rPr>
          <w:rFonts w:asciiTheme="minorHAnsi" w:hAnsiTheme="minorHAnsi"/>
          <w:b/>
          <w:sz w:val="28"/>
          <w:szCs w:val="28"/>
        </w:rPr>
      </w:pPr>
    </w:p>
    <w:p w14:paraId="3C95E581" w14:textId="77777777" w:rsidR="005E5D3B" w:rsidRDefault="005E5D3B">
      <w:pPr>
        <w:rPr>
          <w:rFonts w:asciiTheme="minorHAnsi" w:hAnsiTheme="minorHAnsi"/>
          <w:b/>
          <w:sz w:val="28"/>
          <w:szCs w:val="28"/>
        </w:rPr>
      </w:pPr>
    </w:p>
    <w:p w14:paraId="512245BA" w14:textId="77777777" w:rsidR="002B050D" w:rsidRDefault="002B050D" w:rsidP="002B050D">
      <w:pPr>
        <w:rPr>
          <w:rFonts w:asciiTheme="minorHAnsi" w:hAnsiTheme="minorHAnsi"/>
          <w:b/>
          <w:sz w:val="28"/>
          <w:szCs w:val="28"/>
        </w:rPr>
      </w:pPr>
    </w:p>
    <w:p w14:paraId="2AD9D2CE" w14:textId="77777777" w:rsidR="002B050D" w:rsidRDefault="002B050D" w:rsidP="002B050D">
      <w:pPr>
        <w:rPr>
          <w:rFonts w:asciiTheme="minorHAnsi" w:hAnsiTheme="minorHAnsi"/>
          <w:b/>
          <w:sz w:val="28"/>
          <w:szCs w:val="28"/>
        </w:rPr>
      </w:pPr>
    </w:p>
    <w:p w14:paraId="0A42169C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246A10BA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14106FF0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55A2FEC9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6915527D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720A6DB5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151FB2F7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7C216B18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29166EDB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5CA79A34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24D3A425" w14:textId="77777777" w:rsidR="00D4119F" w:rsidRDefault="00D4119F" w:rsidP="002B050D">
      <w:pPr>
        <w:rPr>
          <w:rFonts w:asciiTheme="minorHAnsi" w:hAnsiTheme="minorHAnsi"/>
          <w:b/>
          <w:sz w:val="28"/>
          <w:szCs w:val="28"/>
        </w:rPr>
      </w:pPr>
    </w:p>
    <w:p w14:paraId="0178E156" w14:textId="2422085B" w:rsidR="002B050D" w:rsidRPr="002B050D" w:rsidRDefault="002B050D" w:rsidP="002B050D">
      <w:pPr>
        <w:rPr>
          <w:rFonts w:asciiTheme="minorHAnsi" w:hAnsiTheme="minorHAnsi"/>
          <w:b/>
          <w:sz w:val="28"/>
          <w:szCs w:val="28"/>
        </w:rPr>
      </w:pPr>
      <w:r w:rsidRPr="002B050D">
        <w:rPr>
          <w:rFonts w:asciiTheme="minorHAnsi" w:hAnsiTheme="minorHAnsi"/>
          <w:b/>
          <w:sz w:val="28"/>
          <w:szCs w:val="28"/>
        </w:rPr>
        <w:t>Proposed Mark</w:t>
      </w:r>
      <w:r w:rsidR="0036616B">
        <w:rPr>
          <w:rFonts w:asciiTheme="minorHAnsi" w:hAnsiTheme="minorHAnsi"/>
          <w:b/>
          <w:sz w:val="28"/>
          <w:szCs w:val="28"/>
        </w:rPr>
        <w:t>:</w:t>
      </w:r>
      <w:r w:rsidRPr="002B050D">
        <w:rPr>
          <w:rFonts w:asciiTheme="minorHAnsi" w:hAnsiTheme="minorHAnsi"/>
          <w:b/>
          <w:sz w:val="28"/>
          <w:szCs w:val="28"/>
        </w:rPr>
        <w:t>____________________</w:t>
      </w:r>
    </w:p>
    <w:p w14:paraId="047E4E5E" w14:textId="624C4C90" w:rsidR="00473775" w:rsidRPr="00473775" w:rsidRDefault="00473775">
      <w:pPr>
        <w:rPr>
          <w:rFonts w:asciiTheme="minorHAnsi" w:hAnsiTheme="minorHAnsi"/>
          <w:sz w:val="28"/>
          <w:szCs w:val="28"/>
        </w:rPr>
      </w:pPr>
    </w:p>
    <w:sectPr w:rsidR="00473775" w:rsidRPr="00473775">
      <w:endnotePr>
        <w:numFmt w:val="decimal"/>
      </w:endnotePr>
      <w:pgSz w:w="11906" w:h="16838" w:code="9"/>
      <w:pgMar w:top="426" w:right="656" w:bottom="63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F483" w14:textId="77777777" w:rsidR="00FE0BC7" w:rsidRDefault="00FE0BC7" w:rsidP="00FB3FB0">
      <w:r>
        <w:separator/>
      </w:r>
    </w:p>
  </w:endnote>
  <w:endnote w:type="continuationSeparator" w:id="0">
    <w:p w14:paraId="21DB7E03" w14:textId="77777777" w:rsidR="00FE0BC7" w:rsidRDefault="00FE0BC7" w:rsidP="00FB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BBE4" w14:textId="77777777" w:rsidR="00FE0BC7" w:rsidRDefault="00FE0BC7" w:rsidP="00FB3FB0">
      <w:r>
        <w:separator/>
      </w:r>
    </w:p>
  </w:footnote>
  <w:footnote w:type="continuationSeparator" w:id="0">
    <w:p w14:paraId="7BC5EBAC" w14:textId="77777777" w:rsidR="00FE0BC7" w:rsidRDefault="00FE0BC7" w:rsidP="00FB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BEF"/>
    <w:multiLevelType w:val="hybridMultilevel"/>
    <w:tmpl w:val="2BC0C784"/>
    <w:lvl w:ilvl="0" w:tplc="1EC4B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A0D61"/>
    <w:multiLevelType w:val="hybridMultilevel"/>
    <w:tmpl w:val="0D7EF9DA"/>
    <w:lvl w:ilvl="0" w:tplc="E01E5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1D08"/>
    <w:multiLevelType w:val="hybridMultilevel"/>
    <w:tmpl w:val="F3304306"/>
    <w:lvl w:ilvl="0" w:tplc="0809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02921"/>
    <w:multiLevelType w:val="hybridMultilevel"/>
    <w:tmpl w:val="024676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D96E53"/>
    <w:multiLevelType w:val="hybridMultilevel"/>
    <w:tmpl w:val="82EE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BF2"/>
    <w:rsid w:val="000B1DD0"/>
    <w:rsid w:val="000B2431"/>
    <w:rsid w:val="000E0A94"/>
    <w:rsid w:val="000E0BFA"/>
    <w:rsid w:val="00181EC7"/>
    <w:rsid w:val="001D2C2F"/>
    <w:rsid w:val="00251B88"/>
    <w:rsid w:val="002648F1"/>
    <w:rsid w:val="00295973"/>
    <w:rsid w:val="002B050D"/>
    <w:rsid w:val="002D28A4"/>
    <w:rsid w:val="002D4A24"/>
    <w:rsid w:val="0036616B"/>
    <w:rsid w:val="00396F58"/>
    <w:rsid w:val="003B7632"/>
    <w:rsid w:val="00405856"/>
    <w:rsid w:val="00425F90"/>
    <w:rsid w:val="004313AC"/>
    <w:rsid w:val="00470346"/>
    <w:rsid w:val="00473775"/>
    <w:rsid w:val="00473A9D"/>
    <w:rsid w:val="00490E83"/>
    <w:rsid w:val="004D68C8"/>
    <w:rsid w:val="004F12EE"/>
    <w:rsid w:val="005026F9"/>
    <w:rsid w:val="00525798"/>
    <w:rsid w:val="005D5CDE"/>
    <w:rsid w:val="005E5D3B"/>
    <w:rsid w:val="00624BE8"/>
    <w:rsid w:val="00634DAB"/>
    <w:rsid w:val="006B045C"/>
    <w:rsid w:val="00775BE2"/>
    <w:rsid w:val="00785EE4"/>
    <w:rsid w:val="007A3270"/>
    <w:rsid w:val="007A5DE2"/>
    <w:rsid w:val="007C7A6B"/>
    <w:rsid w:val="007E21E0"/>
    <w:rsid w:val="007E2A10"/>
    <w:rsid w:val="007E488D"/>
    <w:rsid w:val="007F3E15"/>
    <w:rsid w:val="008250B8"/>
    <w:rsid w:val="00860FA4"/>
    <w:rsid w:val="0087350D"/>
    <w:rsid w:val="0089119D"/>
    <w:rsid w:val="008D5592"/>
    <w:rsid w:val="008F54EB"/>
    <w:rsid w:val="009019F5"/>
    <w:rsid w:val="00904CAD"/>
    <w:rsid w:val="00926D04"/>
    <w:rsid w:val="00961A0D"/>
    <w:rsid w:val="009C1BF2"/>
    <w:rsid w:val="009D42A1"/>
    <w:rsid w:val="00A25988"/>
    <w:rsid w:val="00A61976"/>
    <w:rsid w:val="00A71816"/>
    <w:rsid w:val="00AB2EAC"/>
    <w:rsid w:val="00AD4566"/>
    <w:rsid w:val="00B5467A"/>
    <w:rsid w:val="00B97C1D"/>
    <w:rsid w:val="00BA5670"/>
    <w:rsid w:val="00C2297C"/>
    <w:rsid w:val="00C501F7"/>
    <w:rsid w:val="00C97663"/>
    <w:rsid w:val="00CA2A74"/>
    <w:rsid w:val="00CA32CC"/>
    <w:rsid w:val="00CA4619"/>
    <w:rsid w:val="00CC2751"/>
    <w:rsid w:val="00CE4CC2"/>
    <w:rsid w:val="00D1345B"/>
    <w:rsid w:val="00D4119F"/>
    <w:rsid w:val="00D871FA"/>
    <w:rsid w:val="00DB5EBD"/>
    <w:rsid w:val="00DE1DD3"/>
    <w:rsid w:val="00E32BA5"/>
    <w:rsid w:val="00E95985"/>
    <w:rsid w:val="00EA3A18"/>
    <w:rsid w:val="00EB1417"/>
    <w:rsid w:val="00EB4D4B"/>
    <w:rsid w:val="00F03FBA"/>
    <w:rsid w:val="00F44EEC"/>
    <w:rsid w:val="00F72BCA"/>
    <w:rsid w:val="00FB3FB0"/>
    <w:rsid w:val="00FD6FAF"/>
    <w:rsid w:val="00FE0BC7"/>
    <w:rsid w:val="00FF1BB7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06C4"/>
  <w15:docId w15:val="{1F02DB23-C678-4AE4-B2CA-D7474C1F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AF"/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sz w:val="22"/>
    </w:rPr>
  </w:style>
  <w:style w:type="paragraph" w:styleId="BodyText2">
    <w:name w:val="Body Text 2"/>
    <w:basedOn w:val="Normal"/>
    <w:semiHidden/>
    <w:pPr>
      <w:jc w:val="center"/>
    </w:pPr>
    <w:rPr>
      <w:b/>
    </w:rPr>
  </w:style>
  <w:style w:type="paragraph" w:styleId="Titl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5026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E95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98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598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98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5985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FB3FB0"/>
    <w:rPr>
      <w:szCs w:val="24"/>
    </w:rPr>
  </w:style>
  <w:style w:type="character" w:customStyle="1" w:styleId="FootnoteTextChar">
    <w:name w:val="Footnote Text Char"/>
    <w:link w:val="FootnoteText"/>
    <w:uiPriority w:val="99"/>
    <w:rsid w:val="00FB3FB0"/>
    <w:rPr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FB3F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nhold\Dropbox\ACADEMIC%20ADMINISTRATION\DHOD%20Teaching\Dissertation%20MarkFrame%20and%20Proposal%20and%20Feedback%20Conformation\MY400_MY500%20Assignment%202%20Feedback_ma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MY400_MY500 Assignment 2 Feedback_marksheet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SCHOOL OF ECONOMICS: DEPARTMENT OF SOCIAL PSYCHOLOGY</vt:lpstr>
    </vt:vector>
  </TitlesOfParts>
  <Company>LSE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LONDON SCHOOL OF ECONOMICS: DEPARTMENT OF SOCIAL PSYCHOLOGY</dc:title>
  <dc:creator>Weinhold,D</dc:creator>
  <cp:lastModifiedBy>Flora Cornish P</cp:lastModifiedBy>
  <cp:revision>2</cp:revision>
  <cp:lastPrinted>2013-05-27T20:04:00Z</cp:lastPrinted>
  <dcterms:created xsi:type="dcterms:W3CDTF">2020-12-02T19:21:00Z</dcterms:created>
  <dcterms:modified xsi:type="dcterms:W3CDTF">2020-12-02T19:21:00Z</dcterms:modified>
</cp:coreProperties>
</file>